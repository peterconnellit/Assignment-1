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69E1" w14:textId="1292DAAD" w:rsidR="00532803" w:rsidRDefault="008B44CD" w:rsidP="006D0CF6">
      <w:pPr>
        <w:spacing w:after="0"/>
        <w:contextualSpacing/>
        <w:jc w:val="center"/>
        <w:rPr>
          <w:rFonts w:ascii="Microsoft Sans Serif" w:eastAsia="Calibri" w:hAnsi="Microsoft Sans Serif" w:cs="Microsoft Sans Serif"/>
          <w:b/>
          <w:sz w:val="40"/>
          <w:szCs w:val="40"/>
          <w:u w:val="single"/>
          <w:lang w:eastAsia="en-US"/>
        </w:rPr>
      </w:pPr>
      <w:r w:rsidRPr="008B44CD">
        <w:rPr>
          <w:rFonts w:ascii="Microsoft Sans Serif" w:eastAsia="Calibri" w:hAnsi="Microsoft Sans Serif" w:cs="Microsoft Sans Serif"/>
          <w:b/>
          <w:sz w:val="40"/>
          <w:szCs w:val="40"/>
          <w:u w:val="single"/>
          <w:lang w:eastAsia="en-US"/>
        </w:rPr>
        <w:t>Peter Connell</w:t>
      </w:r>
    </w:p>
    <w:p w14:paraId="5B9EDA9F" w14:textId="77777777" w:rsidR="00532803" w:rsidRDefault="00532803" w:rsidP="00301FEF">
      <w:pPr>
        <w:pStyle w:val="Address"/>
        <w:jc w:val="center"/>
        <w:rPr>
          <w:b/>
          <w:bCs/>
        </w:rPr>
      </w:pPr>
    </w:p>
    <w:p w14:paraId="040B2F9C" w14:textId="26DBDC4A" w:rsidR="00301FEF" w:rsidRPr="00D7004E" w:rsidRDefault="00301FEF" w:rsidP="00301FEF">
      <w:pPr>
        <w:pStyle w:val="Address"/>
        <w:jc w:val="center"/>
        <w:rPr>
          <w:b/>
          <w:bCs/>
        </w:rPr>
      </w:pPr>
      <w:r w:rsidRPr="00D7004E">
        <w:rPr>
          <w:b/>
          <w:bCs/>
        </w:rPr>
        <w:t>124 Armstrong close, Warrington, Cheshire, WA3 6DJ</w:t>
      </w:r>
    </w:p>
    <w:p w14:paraId="3C2E1EE8" w14:textId="2F6B6379" w:rsidR="00301FEF" w:rsidRDefault="00F4135A" w:rsidP="00301FEF">
      <w:pPr>
        <w:pStyle w:val="Address"/>
        <w:jc w:val="center"/>
        <w:rPr>
          <w:b/>
          <w:bCs/>
        </w:rPr>
      </w:pPr>
      <w:r w:rsidRPr="00F4135A">
        <w:rPr>
          <w:b/>
          <w:bCs/>
        </w:rPr>
        <w:t>peterconnell.it@gmail.com</w:t>
      </w:r>
    </w:p>
    <w:p w14:paraId="46091ABA" w14:textId="25B916D0" w:rsidR="00F4135A" w:rsidRPr="00D7004E" w:rsidRDefault="00F4135A" w:rsidP="00301FEF">
      <w:pPr>
        <w:pStyle w:val="Address"/>
        <w:jc w:val="center"/>
        <w:rPr>
          <w:b/>
          <w:bCs/>
        </w:rPr>
      </w:pPr>
      <w:r w:rsidRPr="00F4135A">
        <w:rPr>
          <w:b/>
          <w:bCs/>
        </w:rPr>
        <w:t>linkedin.com/in/peter-connell-396752222</w:t>
      </w:r>
    </w:p>
    <w:p w14:paraId="50647CB4" w14:textId="6E345AD9" w:rsidR="00301FEF" w:rsidRDefault="00301FEF" w:rsidP="00532803">
      <w:pPr>
        <w:pStyle w:val="Address"/>
        <w:pBdr>
          <w:bottom w:val="single" w:sz="4" w:space="1" w:color="auto"/>
        </w:pBdr>
        <w:shd w:val="clear" w:color="auto" w:fill="FFFFFF" w:themeFill="background1"/>
        <w:jc w:val="center"/>
        <w:rPr>
          <w:b/>
          <w:bCs/>
        </w:rPr>
      </w:pPr>
      <w:r w:rsidRPr="00D7004E">
        <w:rPr>
          <w:b/>
          <w:bCs/>
        </w:rPr>
        <w:t>07516 269097</w:t>
      </w:r>
    </w:p>
    <w:p w14:paraId="698E37A2" w14:textId="77777777" w:rsidR="00F11DFB" w:rsidRPr="00EF0C3E" w:rsidRDefault="00F11DFB" w:rsidP="00532803">
      <w:pPr>
        <w:pStyle w:val="Address"/>
        <w:pBdr>
          <w:bottom w:val="single" w:sz="4" w:space="1" w:color="auto"/>
        </w:pBdr>
        <w:shd w:val="clear" w:color="auto" w:fill="FFFFFF" w:themeFill="background1"/>
        <w:jc w:val="center"/>
        <w:rPr>
          <w:b/>
          <w:bCs/>
        </w:rPr>
      </w:pPr>
    </w:p>
    <w:p w14:paraId="044949D3" w14:textId="11CDB997" w:rsidR="00F11DFB" w:rsidRPr="00466B17" w:rsidRDefault="00F11DFB" w:rsidP="00F11DFB">
      <w:pPr>
        <w:shd w:val="clear" w:color="auto" w:fill="EAE8E8" w:themeFill="accent6" w:themeFillTint="33"/>
        <w:rPr>
          <w:b/>
          <w:bCs/>
          <w:sz w:val="32"/>
          <w:szCs w:val="32"/>
        </w:rPr>
      </w:pPr>
      <w:r>
        <w:rPr>
          <w:b/>
          <w:bCs/>
          <w:sz w:val="32"/>
          <w:szCs w:val="32"/>
        </w:rPr>
        <w:t>Professional Profile</w:t>
      </w:r>
    </w:p>
    <w:p w14:paraId="3E8276F6" w14:textId="4B1A781A" w:rsidR="00153211" w:rsidRDefault="00153211" w:rsidP="00DE52F2">
      <w:r w:rsidRPr="00153211">
        <w:t xml:space="preserve">I have recently achieved a distinction level in Computing and systems development (both HNC &amp; HND levels). This year I am continuing my education with the goal of graduating with a Software Development BSc (Hons) to further improve my professional development. I have used a range of languages, operating systems and development tools, experiencing system development life cycles. I believe with the skills obtained I could be of </w:t>
      </w:r>
      <w:proofErr w:type="gramStart"/>
      <w:r w:rsidRPr="00153211">
        <w:t>value</w:t>
      </w:r>
      <w:proofErr w:type="gramEnd"/>
      <w:r w:rsidRPr="00153211">
        <w:t xml:space="preserve"> and I am keen to develop as a graduate trainee in programming and software development. I am hoping for a chance to prove myself through enthusiasm, commitment and a willingness to lear</w:t>
      </w:r>
      <w:r>
        <w:t>n</w:t>
      </w:r>
      <w:r w:rsidRPr="00153211">
        <w:t>.</w:t>
      </w:r>
    </w:p>
    <w:p w14:paraId="435AD583" w14:textId="28BEE5CB" w:rsidR="001F1BDE" w:rsidRDefault="00AD78B4" w:rsidP="00DE52F2">
      <w:r>
        <w:t xml:space="preserve">My online </w:t>
      </w:r>
      <w:r w:rsidR="00E12361">
        <w:t>portfolio can be found here</w:t>
      </w:r>
      <w:r w:rsidR="00983A44">
        <w:t xml:space="preserve"> </w:t>
      </w:r>
    </w:p>
    <w:p w14:paraId="7A115A90" w14:textId="0B00177F" w:rsidR="00983A44" w:rsidRDefault="00983A44" w:rsidP="00DE52F2">
      <w:r>
        <w:t>Along with my GitHub</w:t>
      </w:r>
      <w:r w:rsidR="00777FDF">
        <w:t>:</w:t>
      </w:r>
      <w:r w:rsidR="00505466">
        <w:t xml:space="preserve"> </w:t>
      </w:r>
      <w:r w:rsidR="00777FDF" w:rsidRPr="00777FDF">
        <w:t>https://github.com/peterconnellit</w:t>
      </w:r>
    </w:p>
    <w:p w14:paraId="1F3EF64A" w14:textId="77777777" w:rsidR="00072F12" w:rsidRDefault="00072F12" w:rsidP="00DE52F2"/>
    <w:p w14:paraId="5C627754" w14:textId="0165074E" w:rsidR="00146D84" w:rsidRPr="00466B17" w:rsidRDefault="00146D84" w:rsidP="00146D84">
      <w:pPr>
        <w:shd w:val="clear" w:color="auto" w:fill="EAE8E8" w:themeFill="accent6" w:themeFillTint="33"/>
        <w:rPr>
          <w:b/>
          <w:bCs/>
          <w:sz w:val="32"/>
          <w:szCs w:val="32"/>
        </w:rPr>
      </w:pPr>
      <w:bookmarkStart w:id="0" w:name="_Hlk84507852"/>
      <w:r w:rsidRPr="00466B17">
        <w:rPr>
          <w:b/>
          <w:bCs/>
          <w:sz w:val="32"/>
          <w:szCs w:val="32"/>
        </w:rPr>
        <w:t>Skills</w:t>
      </w:r>
    </w:p>
    <w:bookmarkEnd w:id="0"/>
    <w:p w14:paraId="4888B459" w14:textId="51619933" w:rsidR="00146D84" w:rsidRPr="00ED57B1" w:rsidRDefault="00313154" w:rsidP="00146D84">
      <w:pPr>
        <w:rPr>
          <w:b/>
          <w:bCs/>
          <w:sz w:val="24"/>
          <w:szCs w:val="24"/>
          <w:u w:val="single"/>
        </w:rPr>
      </w:pPr>
      <w:r w:rsidRPr="00ED57B1">
        <w:rPr>
          <w:b/>
          <w:bCs/>
          <w:sz w:val="24"/>
          <w:szCs w:val="24"/>
          <w:u w:val="single"/>
        </w:rPr>
        <w:t>Software Development</w:t>
      </w:r>
      <w:r w:rsidR="00146D84" w:rsidRPr="00ED57B1">
        <w:rPr>
          <w:b/>
          <w:bCs/>
          <w:sz w:val="24"/>
          <w:szCs w:val="24"/>
          <w:u w:val="single"/>
        </w:rPr>
        <w:t xml:space="preserve"> </w:t>
      </w:r>
      <w:r w:rsidRPr="00ED57B1">
        <w:rPr>
          <w:b/>
          <w:bCs/>
          <w:sz w:val="24"/>
          <w:szCs w:val="24"/>
          <w:u w:val="single"/>
        </w:rPr>
        <w:t>S</w:t>
      </w:r>
      <w:r w:rsidR="00146D84" w:rsidRPr="00ED57B1">
        <w:rPr>
          <w:b/>
          <w:bCs/>
          <w:sz w:val="24"/>
          <w:szCs w:val="24"/>
          <w:u w:val="single"/>
        </w:rPr>
        <w:t>kills</w:t>
      </w:r>
    </w:p>
    <w:p w14:paraId="75612305" w14:textId="77777777" w:rsidR="00F87146" w:rsidRPr="00E50DFE" w:rsidRDefault="00146D84" w:rsidP="00F87146">
      <w:pPr>
        <w:rPr>
          <w:b/>
          <w:bCs/>
        </w:rPr>
      </w:pPr>
      <w:r w:rsidRPr="00E50DFE">
        <w:rPr>
          <w:b/>
          <w:bCs/>
        </w:rPr>
        <w:t>Programming skills acquired</w:t>
      </w:r>
    </w:p>
    <w:p w14:paraId="070A74E9" w14:textId="51BD5C41" w:rsidR="00087C37" w:rsidRDefault="00087C37" w:rsidP="00087C37">
      <w:pPr>
        <w:pStyle w:val="ListParagraph"/>
        <w:numPr>
          <w:ilvl w:val="0"/>
          <w:numId w:val="9"/>
        </w:numPr>
      </w:pPr>
      <w:r w:rsidRPr="00087C37">
        <w:t>Coding languages include Java, C#, PHP, SQL, ASL, HTML, CSS and JavaScript.</w:t>
      </w:r>
    </w:p>
    <w:p w14:paraId="53D182B5" w14:textId="65AA000C" w:rsidR="0073717C" w:rsidRDefault="00405C39" w:rsidP="0073717C">
      <w:pPr>
        <w:pStyle w:val="ListParagraph"/>
        <w:numPr>
          <w:ilvl w:val="0"/>
          <w:numId w:val="9"/>
        </w:numPr>
      </w:pPr>
      <w:r>
        <w:t xml:space="preserve">Experience </w:t>
      </w:r>
      <w:r w:rsidR="0073717C">
        <w:t>with</w:t>
      </w:r>
      <w:r>
        <w:t xml:space="preserve"> </w:t>
      </w:r>
      <w:r w:rsidR="0073717C">
        <w:t>procedural, object-orientated and event-driven</w:t>
      </w:r>
    </w:p>
    <w:p w14:paraId="6FF76976" w14:textId="66A18C8F" w:rsidR="00364146" w:rsidRDefault="0073717C" w:rsidP="0073717C">
      <w:pPr>
        <w:pStyle w:val="ListParagraph"/>
        <w:numPr>
          <w:ilvl w:val="0"/>
          <w:numId w:val="9"/>
        </w:numPr>
      </w:pPr>
      <w:r>
        <w:t>Programming.</w:t>
      </w:r>
    </w:p>
    <w:p w14:paraId="656AD214" w14:textId="362616EA" w:rsidR="00C37C60" w:rsidRDefault="00D050DE" w:rsidP="00BB0415">
      <w:pPr>
        <w:pStyle w:val="ListParagraph"/>
        <w:numPr>
          <w:ilvl w:val="0"/>
          <w:numId w:val="9"/>
        </w:numPr>
      </w:pPr>
      <w:r>
        <w:t>Implementation</w:t>
      </w:r>
      <w:r w:rsidR="0067159D">
        <w:t xml:space="preserve"> of data structures </w:t>
      </w:r>
      <w:r w:rsidR="00F85187">
        <w:t>and algorithms</w:t>
      </w:r>
      <w:r w:rsidR="00E81C48">
        <w:t xml:space="preserve"> including </w:t>
      </w:r>
      <w:r w:rsidR="00A32CD8" w:rsidRPr="00A32CD8">
        <w:t>abstract data types</w:t>
      </w:r>
      <w:r w:rsidR="005F3D12">
        <w:t xml:space="preserve"> within </w:t>
      </w:r>
      <w:r w:rsidR="00A32CD8" w:rsidRPr="00A32CD8">
        <w:t>concrete data structures</w:t>
      </w:r>
      <w:r w:rsidR="00362B2B">
        <w:t xml:space="preserve">, </w:t>
      </w:r>
      <w:r w:rsidR="001D4B46">
        <w:t>algorithm types, data</w:t>
      </w:r>
      <w:r w:rsidR="004E0F60">
        <w:t xml:space="preserve"> </w:t>
      </w:r>
      <w:r w:rsidR="001D4B46">
        <w:t>structure libraries, algorithm complexity, asymptotic testing and benchmarking</w:t>
      </w:r>
      <w:r w:rsidR="00AB78F4">
        <w:t xml:space="preserve"> for efficiency.</w:t>
      </w:r>
    </w:p>
    <w:p w14:paraId="01E021FD" w14:textId="7CAE0802" w:rsidR="000330F1" w:rsidRDefault="00146D84" w:rsidP="000330F1">
      <w:pPr>
        <w:pStyle w:val="ListParagraph"/>
        <w:numPr>
          <w:ilvl w:val="0"/>
          <w:numId w:val="9"/>
        </w:numPr>
      </w:pPr>
      <w:r>
        <w:t>Debugging, testing and coding standards</w:t>
      </w:r>
      <w:r w:rsidR="008D2E52">
        <w:t xml:space="preserve"> </w:t>
      </w:r>
      <w:r w:rsidR="00EA7A2B">
        <w:t>providing quality assurance.</w:t>
      </w:r>
    </w:p>
    <w:p w14:paraId="48CB113A" w14:textId="4AAD9889" w:rsidR="00553171" w:rsidRDefault="00011E67" w:rsidP="00EB7825">
      <w:pPr>
        <w:pStyle w:val="ListParagraph"/>
        <w:numPr>
          <w:ilvl w:val="0"/>
          <w:numId w:val="9"/>
        </w:numPr>
      </w:pPr>
      <w:r>
        <w:t xml:space="preserve">Knowledge of Computer system architecture </w:t>
      </w:r>
      <w:r w:rsidR="00BB3290">
        <w:t>such as CPU</w:t>
      </w:r>
      <w:r w:rsidR="009F73A6">
        <w:t>,</w:t>
      </w:r>
      <w:r w:rsidR="00E62937">
        <w:t xml:space="preserve"> </w:t>
      </w:r>
      <w:r w:rsidR="002D08A5">
        <w:t>ALU</w:t>
      </w:r>
      <w:r w:rsidR="009F73A6">
        <w:t xml:space="preserve"> and </w:t>
      </w:r>
      <w:r w:rsidR="00E62937">
        <w:t>control unit</w:t>
      </w:r>
      <w:r w:rsidR="008333B5">
        <w:t xml:space="preserve"> operations</w:t>
      </w:r>
      <w:r w:rsidR="002B1EAE">
        <w:t>, memory</w:t>
      </w:r>
      <w:r w:rsidR="008F4772">
        <w:t xml:space="preserve"> </w:t>
      </w:r>
      <w:r w:rsidR="002C7E70">
        <w:t xml:space="preserve">subsystems </w:t>
      </w:r>
      <w:r w:rsidR="00070DA4">
        <w:t>an</w:t>
      </w:r>
      <w:r w:rsidR="00F129CF">
        <w:t>d structure</w:t>
      </w:r>
      <w:r w:rsidR="001D41A5">
        <w:t xml:space="preserve"> </w:t>
      </w:r>
      <w:r w:rsidR="00330BE6">
        <w:t>(</w:t>
      </w:r>
      <w:r w:rsidR="001D41A5">
        <w:t>including</w:t>
      </w:r>
      <w:r w:rsidR="002B1EAE">
        <w:t xml:space="preserve"> </w:t>
      </w:r>
      <w:r w:rsidR="005704FA">
        <w:t xml:space="preserve">program execution using </w:t>
      </w:r>
      <w:r w:rsidR="005C3B12">
        <w:t>assembly language</w:t>
      </w:r>
      <w:r w:rsidR="00330BE6">
        <w:t>)</w:t>
      </w:r>
      <w:r w:rsidR="00A66B91">
        <w:t>.</w:t>
      </w:r>
    </w:p>
    <w:p w14:paraId="46F6366C" w14:textId="19A61CBD" w:rsidR="00A31CB2" w:rsidRDefault="00864D00" w:rsidP="00EB7825">
      <w:pPr>
        <w:pStyle w:val="ListParagraph"/>
        <w:numPr>
          <w:ilvl w:val="0"/>
          <w:numId w:val="9"/>
        </w:numPr>
      </w:pPr>
      <w:r>
        <w:t>Collaborative</w:t>
      </w:r>
      <w:r w:rsidR="005E5D68">
        <w:t xml:space="preserve"> </w:t>
      </w:r>
      <w:r w:rsidR="006D014A">
        <w:t xml:space="preserve">development </w:t>
      </w:r>
      <w:r w:rsidR="00012AFD">
        <w:t>e</w:t>
      </w:r>
      <w:r w:rsidR="00A31CB2">
        <w:t xml:space="preserve">xperience within agile </w:t>
      </w:r>
      <w:r w:rsidR="008B4BA3">
        <w:t>environments such as scrum</w:t>
      </w:r>
      <w:r w:rsidR="00A31CB2">
        <w:t xml:space="preserve"> </w:t>
      </w:r>
      <w:r w:rsidR="00012AFD">
        <w:t xml:space="preserve">using </w:t>
      </w:r>
      <w:r w:rsidR="00A31CB2">
        <w:t>Git</w:t>
      </w:r>
      <w:r w:rsidR="00EE27DC">
        <w:t xml:space="preserve"> management</w:t>
      </w:r>
      <w:r w:rsidR="00982F4B">
        <w:t>.</w:t>
      </w:r>
    </w:p>
    <w:p w14:paraId="423DD02C" w14:textId="77777777" w:rsidR="005B0D73" w:rsidRDefault="005B0D73" w:rsidP="005B0D73"/>
    <w:p w14:paraId="60D7D9F5" w14:textId="77777777" w:rsidR="005B0D73" w:rsidRDefault="005B0D73" w:rsidP="005B0D73"/>
    <w:p w14:paraId="5E201809" w14:textId="77777777" w:rsidR="00EB7825" w:rsidRPr="002938D9" w:rsidRDefault="00882752" w:rsidP="00DE52F2">
      <w:pPr>
        <w:rPr>
          <w:b/>
          <w:bCs/>
        </w:rPr>
      </w:pPr>
      <w:r w:rsidRPr="002938D9">
        <w:rPr>
          <w:b/>
          <w:bCs/>
        </w:rPr>
        <w:lastRenderedPageBreak/>
        <w:t>Web Design skills</w:t>
      </w:r>
    </w:p>
    <w:p w14:paraId="165D5B9B" w14:textId="2D7CACA6" w:rsidR="005B22CB" w:rsidRDefault="005B22CB" w:rsidP="00087C37">
      <w:pPr>
        <w:pStyle w:val="ListParagraph"/>
        <w:numPr>
          <w:ilvl w:val="0"/>
          <w:numId w:val="10"/>
        </w:numPr>
      </w:pPr>
      <w:r w:rsidRPr="005B22CB">
        <w:t>Full stack website development using HTML, CSS, JavaScript, PHP and SQL including SEO optimisation.</w:t>
      </w:r>
    </w:p>
    <w:p w14:paraId="3122F53E" w14:textId="73942BB3" w:rsidR="00EB7825" w:rsidRDefault="00D90468" w:rsidP="00D90468">
      <w:pPr>
        <w:pStyle w:val="ListParagraph"/>
        <w:numPr>
          <w:ilvl w:val="0"/>
          <w:numId w:val="10"/>
        </w:numPr>
      </w:pPr>
      <w:r>
        <w:t>D</w:t>
      </w:r>
      <w:r w:rsidR="00882752" w:rsidRPr="009E334A">
        <w:t>esign principles, mood board</w:t>
      </w:r>
      <w:r w:rsidR="00882752">
        <w:t>s</w:t>
      </w:r>
      <w:r w:rsidR="00882752" w:rsidRPr="009E334A">
        <w:t>, navigation</w:t>
      </w:r>
      <w:r w:rsidR="00882752">
        <w:t xml:space="preserve"> maps</w:t>
      </w:r>
      <w:r w:rsidR="00882752" w:rsidRPr="009E334A">
        <w:t xml:space="preserve"> and wireframes.</w:t>
      </w:r>
    </w:p>
    <w:p w14:paraId="082D4D1C" w14:textId="390879F4" w:rsidR="00EB7825" w:rsidRDefault="00882752" w:rsidP="00D90468">
      <w:pPr>
        <w:pStyle w:val="ListParagraph"/>
        <w:numPr>
          <w:ilvl w:val="0"/>
          <w:numId w:val="10"/>
        </w:numPr>
      </w:pPr>
      <w:r w:rsidRPr="00D7110D">
        <w:t xml:space="preserve">Understanding </w:t>
      </w:r>
      <w:r w:rsidR="00AD129F">
        <w:t xml:space="preserve">development </w:t>
      </w:r>
      <w:r w:rsidR="00F81048">
        <w:t>concepts</w:t>
      </w:r>
      <w:r w:rsidRPr="006935AF">
        <w:t xml:space="preserve"> to improve user interface and experience</w:t>
      </w:r>
      <w:r>
        <w:t>.</w:t>
      </w:r>
    </w:p>
    <w:p w14:paraId="344C2294" w14:textId="4AF87F5A" w:rsidR="00D90468" w:rsidRDefault="00882752" w:rsidP="00D90468">
      <w:pPr>
        <w:pStyle w:val="ListParagraph"/>
        <w:numPr>
          <w:ilvl w:val="0"/>
          <w:numId w:val="10"/>
        </w:numPr>
      </w:pPr>
      <w:r>
        <w:t>S</w:t>
      </w:r>
      <w:r w:rsidRPr="00F41E1E">
        <w:t>erver technologies and management services associated with hosting and managing multipage websites.</w:t>
      </w:r>
    </w:p>
    <w:p w14:paraId="44386B7D" w14:textId="28EAAA5A" w:rsidR="00D90468" w:rsidRDefault="00882752" w:rsidP="00D90468">
      <w:pPr>
        <w:pStyle w:val="ListParagraph"/>
        <w:numPr>
          <w:ilvl w:val="0"/>
          <w:numId w:val="10"/>
        </w:numPr>
      </w:pPr>
      <w:r>
        <w:t xml:space="preserve">Experience in </w:t>
      </w:r>
      <w:r w:rsidR="00A238DA">
        <w:t xml:space="preserve">other </w:t>
      </w:r>
      <w:r w:rsidRPr="0083090A">
        <w:t>content management system</w:t>
      </w:r>
      <w:r>
        <w:t>s such as WordPress.</w:t>
      </w:r>
    </w:p>
    <w:p w14:paraId="006ED1AF" w14:textId="07329C1A" w:rsidR="00BE788B" w:rsidRDefault="00882752" w:rsidP="00BE788B">
      <w:pPr>
        <w:pStyle w:val="ListParagraph"/>
        <w:numPr>
          <w:ilvl w:val="0"/>
          <w:numId w:val="10"/>
        </w:numPr>
      </w:pPr>
      <w:r w:rsidRPr="00E22D8E">
        <w:t>Test plan design and implementation</w:t>
      </w:r>
      <w:r>
        <w:t>.</w:t>
      </w:r>
    </w:p>
    <w:p w14:paraId="4E73861F" w14:textId="77777777" w:rsidR="00BE788B" w:rsidRDefault="00BE788B" w:rsidP="00BE788B"/>
    <w:p w14:paraId="080CDE5E" w14:textId="77777777" w:rsidR="00612317" w:rsidRPr="002938D9" w:rsidRDefault="00882752" w:rsidP="00DE52F2">
      <w:pPr>
        <w:rPr>
          <w:b/>
          <w:bCs/>
        </w:rPr>
      </w:pPr>
      <w:r w:rsidRPr="002938D9">
        <w:rPr>
          <w:b/>
          <w:bCs/>
        </w:rPr>
        <w:t>Database skills</w:t>
      </w:r>
    </w:p>
    <w:p w14:paraId="427F138E" w14:textId="60674DC8" w:rsidR="00612317" w:rsidRDefault="00612317" w:rsidP="00337FF8">
      <w:pPr>
        <w:pStyle w:val="ListParagraph"/>
        <w:numPr>
          <w:ilvl w:val="0"/>
          <w:numId w:val="11"/>
        </w:numPr>
      </w:pPr>
      <w:r>
        <w:t>D</w:t>
      </w:r>
      <w:r w:rsidR="00882752" w:rsidRPr="00EE6574">
        <w:t>esign and development for fully relational database management systems</w:t>
      </w:r>
      <w:r w:rsidR="00882752">
        <w:t>.</w:t>
      </w:r>
    </w:p>
    <w:p w14:paraId="3B52CDFA" w14:textId="77777777" w:rsidR="00612317" w:rsidRDefault="00882752" w:rsidP="00337FF8">
      <w:pPr>
        <w:pStyle w:val="ListParagraph"/>
        <w:numPr>
          <w:ilvl w:val="0"/>
          <w:numId w:val="11"/>
        </w:numPr>
      </w:pPr>
      <w:r w:rsidRPr="005D4789">
        <w:t>Complex data structures and user interfaces</w:t>
      </w:r>
      <w:r>
        <w:t xml:space="preserve"> to meet </w:t>
      </w:r>
      <w:r w:rsidRPr="00E26F26">
        <w:t>user requirements</w:t>
      </w:r>
      <w:r>
        <w:t>.</w:t>
      </w:r>
      <w:r w:rsidRPr="00E26F26">
        <w:t xml:space="preserve"> </w:t>
      </w:r>
    </w:p>
    <w:p w14:paraId="1C2AAFC2" w14:textId="2CA57487" w:rsidR="00612317" w:rsidRDefault="00882752" w:rsidP="00337FF8">
      <w:pPr>
        <w:pStyle w:val="ListParagraph"/>
        <w:numPr>
          <w:ilvl w:val="0"/>
          <w:numId w:val="11"/>
        </w:numPr>
      </w:pPr>
      <w:r w:rsidRPr="00E26F26">
        <w:t>Robust solutions providing data integrity, validation, consistency and security</w:t>
      </w:r>
      <w:r>
        <w:t>.</w:t>
      </w:r>
    </w:p>
    <w:p w14:paraId="61B5E2FB" w14:textId="77777777" w:rsidR="00612317" w:rsidRDefault="00882752" w:rsidP="00337FF8">
      <w:pPr>
        <w:pStyle w:val="ListParagraph"/>
        <w:numPr>
          <w:ilvl w:val="0"/>
          <w:numId w:val="11"/>
        </w:numPr>
      </w:pPr>
      <w:r>
        <w:t>A</w:t>
      </w:r>
      <w:r w:rsidRPr="007F3DFB">
        <w:t>dvanced querying facilities for</w:t>
      </w:r>
      <w:r>
        <w:t xml:space="preserve"> providing</w:t>
      </w:r>
      <w:r w:rsidRPr="007F3DFB">
        <w:t xml:space="preserve"> reports </w:t>
      </w:r>
      <w:r>
        <w:t>for business intelligence along with a</w:t>
      </w:r>
      <w:r w:rsidRPr="00E26F26">
        <w:t>pplication mining support for externally linked systems.</w:t>
      </w:r>
    </w:p>
    <w:p w14:paraId="4483FCDE" w14:textId="77777777" w:rsidR="00337FF8" w:rsidRDefault="00882752" w:rsidP="00337FF8">
      <w:pPr>
        <w:pStyle w:val="ListParagraph"/>
        <w:numPr>
          <w:ilvl w:val="0"/>
          <w:numId w:val="11"/>
        </w:numPr>
      </w:pPr>
      <w:r w:rsidRPr="00E26F26">
        <w:t>User, technical system design and testing documentation including data flow diagrams, logical modelling, entity relationship modelling, referential integrity and data normalisation.</w:t>
      </w:r>
    </w:p>
    <w:p w14:paraId="658BCCFB" w14:textId="77777777" w:rsidR="00BE788B" w:rsidRDefault="00BE788B" w:rsidP="00BE788B"/>
    <w:p w14:paraId="2F38AD2E" w14:textId="26F61152" w:rsidR="00051EAA" w:rsidRPr="002938D9" w:rsidRDefault="0069787F" w:rsidP="00477B40">
      <w:pPr>
        <w:rPr>
          <w:b/>
          <w:bCs/>
        </w:rPr>
      </w:pPr>
      <w:r w:rsidRPr="002938D9">
        <w:rPr>
          <w:b/>
          <w:bCs/>
        </w:rPr>
        <w:t xml:space="preserve">Other </w:t>
      </w:r>
      <w:r w:rsidR="00146D84" w:rsidRPr="002938D9">
        <w:rPr>
          <w:b/>
          <w:bCs/>
        </w:rPr>
        <w:t>Software Development</w:t>
      </w:r>
      <w:r w:rsidRPr="002938D9">
        <w:rPr>
          <w:b/>
          <w:bCs/>
        </w:rPr>
        <w:t xml:space="preserve"> </w:t>
      </w:r>
      <w:r w:rsidR="00D13755" w:rsidRPr="002938D9">
        <w:rPr>
          <w:b/>
          <w:bCs/>
        </w:rPr>
        <w:t>related kn</w:t>
      </w:r>
      <w:r w:rsidR="000334FA" w:rsidRPr="002938D9">
        <w:rPr>
          <w:b/>
          <w:bCs/>
        </w:rPr>
        <w:t>owledge</w:t>
      </w:r>
    </w:p>
    <w:p w14:paraId="5CF0E07A" w14:textId="77777777" w:rsidR="00051EAA" w:rsidRDefault="00051EAA" w:rsidP="00051EAA">
      <w:pPr>
        <w:pStyle w:val="ListParagraph"/>
        <w:numPr>
          <w:ilvl w:val="0"/>
          <w:numId w:val="14"/>
        </w:numPr>
      </w:pPr>
      <w:r>
        <w:t>M</w:t>
      </w:r>
      <w:r w:rsidR="00146D84" w:rsidRPr="00A76DA4">
        <w:t>ethodologies and organisational practices.</w:t>
      </w:r>
    </w:p>
    <w:p w14:paraId="5957EF19" w14:textId="77777777" w:rsidR="00051EAA" w:rsidRDefault="00146D84" w:rsidP="00051EAA">
      <w:pPr>
        <w:pStyle w:val="ListParagraph"/>
        <w:numPr>
          <w:ilvl w:val="0"/>
          <w:numId w:val="14"/>
        </w:numPr>
      </w:pPr>
      <w:r w:rsidRPr="00A76DA4">
        <w:t>Feasibility study</w:t>
      </w:r>
      <w:r>
        <w:t xml:space="preserve"> including </w:t>
      </w:r>
      <w:r w:rsidRPr="00BD6CBB">
        <w:t>technical, legal, schedul</w:t>
      </w:r>
      <w:r>
        <w:t>e and return on investment</w:t>
      </w:r>
      <w:r w:rsidRPr="00BD6CBB">
        <w:t xml:space="preserve"> consideration</w:t>
      </w:r>
      <w:r>
        <w:t>s</w:t>
      </w:r>
      <w:r w:rsidRPr="00A76DA4">
        <w:t>.</w:t>
      </w:r>
    </w:p>
    <w:p w14:paraId="5169FF4A" w14:textId="77777777" w:rsidR="00051EAA" w:rsidRDefault="00146D84" w:rsidP="00051EAA">
      <w:pPr>
        <w:pStyle w:val="ListParagraph"/>
        <w:numPr>
          <w:ilvl w:val="0"/>
          <w:numId w:val="14"/>
        </w:numPr>
      </w:pPr>
      <w:r w:rsidRPr="00A76DA4">
        <w:t>Understanding and meeting user requirements</w:t>
      </w:r>
      <w:r>
        <w:t xml:space="preserve"> through analysis, a</w:t>
      </w:r>
      <w:r w:rsidRPr="00B30427">
        <w:t>rchitectural design</w:t>
      </w:r>
      <w:r>
        <w:t>, s</w:t>
      </w:r>
      <w:r w:rsidRPr="00D36C13">
        <w:t>oftware development</w:t>
      </w:r>
      <w:r>
        <w:t>, t</w:t>
      </w:r>
      <w:r w:rsidRPr="00D36C13">
        <w:t>esting</w:t>
      </w:r>
      <w:r>
        <w:t xml:space="preserve"> and deployment.</w:t>
      </w:r>
    </w:p>
    <w:p w14:paraId="69E9D83C" w14:textId="5DA61B85" w:rsidR="0077357C" w:rsidRDefault="00997D05" w:rsidP="00051EAA">
      <w:pPr>
        <w:pStyle w:val="ListParagraph"/>
        <w:numPr>
          <w:ilvl w:val="0"/>
          <w:numId w:val="14"/>
        </w:numPr>
      </w:pPr>
      <w:r>
        <w:t xml:space="preserve">Software design documentation </w:t>
      </w:r>
      <w:r w:rsidR="00805847">
        <w:t xml:space="preserve">including </w:t>
      </w:r>
      <w:r w:rsidR="00203C27">
        <w:t xml:space="preserve">problem </w:t>
      </w:r>
      <w:r w:rsidR="00942E9F">
        <w:t xml:space="preserve">definition, </w:t>
      </w:r>
      <w:r w:rsidR="009A6AC6">
        <w:t xml:space="preserve">user requirements, </w:t>
      </w:r>
      <w:r w:rsidR="00942E9F">
        <w:t xml:space="preserve">risk management, </w:t>
      </w:r>
      <w:r w:rsidR="003C76B1">
        <w:t>p</w:t>
      </w:r>
      <w:r w:rsidR="0077357C" w:rsidRPr="0077357C">
        <w:t>seudocode, IPO, data flow diagrams</w:t>
      </w:r>
      <w:r w:rsidR="003C76B1">
        <w:t xml:space="preserve"> and </w:t>
      </w:r>
      <w:r w:rsidR="0077357C" w:rsidRPr="0077357C">
        <w:t xml:space="preserve">algorithm design </w:t>
      </w:r>
      <w:r w:rsidR="00805847">
        <w:t>for</w:t>
      </w:r>
      <w:r w:rsidR="0077357C">
        <w:t xml:space="preserve"> quality assurance.</w:t>
      </w:r>
    </w:p>
    <w:p w14:paraId="6482D486" w14:textId="0B680861" w:rsidR="002C77BC" w:rsidRDefault="00146D84" w:rsidP="00051EAA">
      <w:pPr>
        <w:pStyle w:val="ListParagraph"/>
        <w:numPr>
          <w:ilvl w:val="0"/>
          <w:numId w:val="14"/>
        </w:numPr>
      </w:pPr>
      <w:r>
        <w:t>Knowledge of SDLC models such as Waterfall, Agile, Iterative, spiral etc.</w:t>
      </w:r>
    </w:p>
    <w:p w14:paraId="40DC4A1F" w14:textId="77777777" w:rsidR="00F010A9" w:rsidRDefault="00F010A9" w:rsidP="00F010A9">
      <w:pPr>
        <w:ind w:left="360"/>
      </w:pPr>
    </w:p>
    <w:p w14:paraId="0918DDE7" w14:textId="702C2373" w:rsidR="00146D84" w:rsidRPr="002938D9" w:rsidRDefault="00146D84" w:rsidP="00072F12">
      <w:pPr>
        <w:spacing w:after="0"/>
        <w:rPr>
          <w:b/>
          <w:bCs/>
          <w:sz w:val="24"/>
          <w:szCs w:val="24"/>
          <w:u w:val="single"/>
        </w:rPr>
      </w:pPr>
      <w:r w:rsidRPr="002938D9">
        <w:rPr>
          <w:b/>
          <w:bCs/>
          <w:sz w:val="24"/>
          <w:szCs w:val="24"/>
          <w:u w:val="single"/>
        </w:rPr>
        <w:t>Other skills</w:t>
      </w:r>
    </w:p>
    <w:p w14:paraId="3CC9F970" w14:textId="77777777" w:rsidR="00FD1D37" w:rsidRPr="003F78A6" w:rsidRDefault="00FD1D37" w:rsidP="00072F12">
      <w:pPr>
        <w:spacing w:after="0"/>
        <w:rPr>
          <w:b/>
          <w:bCs/>
          <w:sz w:val="24"/>
          <w:szCs w:val="24"/>
        </w:rPr>
      </w:pPr>
    </w:p>
    <w:p w14:paraId="1AE887C3" w14:textId="77777777" w:rsidR="00171A2A" w:rsidRPr="002938D9" w:rsidRDefault="00146D84" w:rsidP="00477B40">
      <w:pPr>
        <w:rPr>
          <w:b/>
          <w:bCs/>
        </w:rPr>
      </w:pPr>
      <w:r w:rsidRPr="002938D9">
        <w:rPr>
          <w:b/>
          <w:bCs/>
        </w:rPr>
        <w:t>Professional practice</w:t>
      </w:r>
    </w:p>
    <w:p w14:paraId="1C47EA1D" w14:textId="77777777" w:rsidR="00171A2A" w:rsidRDefault="00171A2A" w:rsidP="0000252C">
      <w:pPr>
        <w:pStyle w:val="ListParagraph"/>
        <w:numPr>
          <w:ilvl w:val="0"/>
          <w:numId w:val="15"/>
        </w:numPr>
      </w:pPr>
      <w:r>
        <w:t>I</w:t>
      </w:r>
      <w:r w:rsidR="00146D84" w:rsidRPr="008813A4">
        <w:t>nterpersonal and transferable communication</w:t>
      </w:r>
      <w:r w:rsidR="00146D84">
        <w:t xml:space="preserve"> </w:t>
      </w:r>
      <w:r w:rsidR="00146D84" w:rsidRPr="002A31E1">
        <w:t>including writing, presentation and interpretation</w:t>
      </w:r>
      <w:r w:rsidR="00146D84">
        <w:t>.</w:t>
      </w:r>
    </w:p>
    <w:p w14:paraId="17893754" w14:textId="77777777" w:rsidR="00171A2A" w:rsidRDefault="00146D84" w:rsidP="0000252C">
      <w:pPr>
        <w:pStyle w:val="ListParagraph"/>
        <w:numPr>
          <w:ilvl w:val="0"/>
          <w:numId w:val="15"/>
        </w:numPr>
      </w:pPr>
      <w:r>
        <w:t>Teamwork, including culture, dynamics, roles and responsibilities.</w:t>
      </w:r>
    </w:p>
    <w:p w14:paraId="659B7248" w14:textId="77777777" w:rsidR="0000252C" w:rsidRDefault="00146D84" w:rsidP="0000252C">
      <w:pPr>
        <w:pStyle w:val="ListParagraph"/>
        <w:numPr>
          <w:ilvl w:val="0"/>
          <w:numId w:val="15"/>
        </w:numPr>
      </w:pPr>
      <w:r w:rsidRPr="00DE40AE">
        <w:t>Organisation</w:t>
      </w:r>
      <w:r>
        <w:t xml:space="preserve"> and time management</w:t>
      </w:r>
      <w:r w:rsidR="0000252C">
        <w:t>.</w:t>
      </w:r>
    </w:p>
    <w:p w14:paraId="05D32C80" w14:textId="77777777" w:rsidR="0000252C" w:rsidRDefault="0000252C" w:rsidP="0000252C">
      <w:pPr>
        <w:pStyle w:val="ListParagraph"/>
        <w:numPr>
          <w:ilvl w:val="0"/>
          <w:numId w:val="15"/>
        </w:numPr>
      </w:pPr>
      <w:r>
        <w:t>C</w:t>
      </w:r>
      <w:r w:rsidR="00146D84">
        <w:t>ritical reasoning, thinking, decision making and problem solving.</w:t>
      </w:r>
    </w:p>
    <w:p w14:paraId="29DA3F67" w14:textId="3700CACA" w:rsidR="0000252C" w:rsidRDefault="00146D84" w:rsidP="0000252C">
      <w:pPr>
        <w:pStyle w:val="ListParagraph"/>
        <w:numPr>
          <w:ilvl w:val="0"/>
          <w:numId w:val="15"/>
        </w:numPr>
      </w:pPr>
      <w:r>
        <w:lastRenderedPageBreak/>
        <w:t>Leadership skills includ</w:t>
      </w:r>
      <w:r w:rsidR="006205AF">
        <w:t>ing</w:t>
      </w:r>
      <w:r>
        <w:t xml:space="preserve"> active listening, </w:t>
      </w:r>
      <w:r w:rsidRPr="00BD5A76">
        <w:t>negotiation, assertiveness, ethical</w:t>
      </w:r>
      <w:r>
        <w:t xml:space="preserve"> considerations</w:t>
      </w:r>
      <w:r w:rsidRPr="00BD5A76">
        <w:t>, appraisal, coaching, motivat</w:t>
      </w:r>
      <w:r>
        <w:t>ion</w:t>
      </w:r>
      <w:r w:rsidRPr="00BD5A76">
        <w:t>, innovat</w:t>
      </w:r>
      <w:r>
        <w:t>ion</w:t>
      </w:r>
      <w:r w:rsidRPr="00BD5A76">
        <w:t>, setting direction, setting standards, reliab</w:t>
      </w:r>
      <w:r>
        <w:t>ility</w:t>
      </w:r>
      <w:r w:rsidRPr="00BD5A76">
        <w:t xml:space="preserve"> and </w:t>
      </w:r>
      <w:r>
        <w:t>consistency</w:t>
      </w:r>
      <w:r w:rsidRPr="00BD5A76">
        <w:t>.</w:t>
      </w:r>
    </w:p>
    <w:p w14:paraId="020D433E" w14:textId="4F599255" w:rsidR="00D8454E" w:rsidRDefault="008A6540" w:rsidP="0000252C">
      <w:pPr>
        <w:pStyle w:val="ListParagraph"/>
        <w:numPr>
          <w:ilvl w:val="0"/>
          <w:numId w:val="15"/>
        </w:numPr>
      </w:pPr>
      <w:r w:rsidRPr="008A6540">
        <w:t>Proficiency in Microsoft office applications such as Word, Excel, PowerPoint, Access, OneDrive and Teams.</w:t>
      </w:r>
    </w:p>
    <w:p w14:paraId="625D393E" w14:textId="2E5A88C7" w:rsidR="00146D84" w:rsidRDefault="0000252C" w:rsidP="0000252C">
      <w:pPr>
        <w:pStyle w:val="ListParagraph"/>
        <w:numPr>
          <w:ilvl w:val="0"/>
          <w:numId w:val="15"/>
        </w:numPr>
      </w:pPr>
      <w:r>
        <w:t>E</w:t>
      </w:r>
      <w:r w:rsidR="00146D84" w:rsidRPr="00C542CF">
        <w:t>nthusiasm and motivation for learning, self-improvement and Continuing Professional Development (CPD).</w:t>
      </w:r>
    </w:p>
    <w:p w14:paraId="63DCA6D8" w14:textId="77777777" w:rsidR="005A1F57" w:rsidRDefault="005A1F57" w:rsidP="005A1F57"/>
    <w:p w14:paraId="051E59A2" w14:textId="77777777" w:rsidR="0000252C" w:rsidRPr="002938D9" w:rsidRDefault="00146D84" w:rsidP="00477B40">
      <w:pPr>
        <w:rPr>
          <w:b/>
          <w:bCs/>
        </w:rPr>
      </w:pPr>
      <w:r w:rsidRPr="002938D9">
        <w:rPr>
          <w:b/>
          <w:bCs/>
        </w:rPr>
        <w:t>Project Management skills</w:t>
      </w:r>
    </w:p>
    <w:p w14:paraId="6B078457" w14:textId="395FAB90" w:rsidR="00D75D55" w:rsidRDefault="00D75D55" w:rsidP="00D75D55">
      <w:pPr>
        <w:pStyle w:val="ListParagraph"/>
        <w:numPr>
          <w:ilvl w:val="0"/>
          <w:numId w:val="16"/>
        </w:numPr>
      </w:pPr>
      <w:r>
        <w:t>D</w:t>
      </w:r>
      <w:r w:rsidR="00146D84">
        <w:t>efin</w:t>
      </w:r>
      <w:r w:rsidR="000F47B3">
        <w:t>ing</w:t>
      </w:r>
      <w:r w:rsidR="00146D84">
        <w:t xml:space="preserve"> and communicat</w:t>
      </w:r>
      <w:r w:rsidR="000F47B3">
        <w:t>ing</w:t>
      </w:r>
      <w:r w:rsidR="00146D84" w:rsidRPr="00612872">
        <w:t xml:space="preserve"> project aims and objectives</w:t>
      </w:r>
      <w:r w:rsidR="00146D84">
        <w:t xml:space="preserve"> including </w:t>
      </w:r>
      <w:r w:rsidR="00146D84" w:rsidRPr="00994F0B">
        <w:t>costing, timescale and scope</w:t>
      </w:r>
      <w:r w:rsidR="00146D84">
        <w:t>.</w:t>
      </w:r>
    </w:p>
    <w:p w14:paraId="2B14437E" w14:textId="12EE32C8" w:rsidR="00083391" w:rsidRDefault="00DF7CC5" w:rsidP="00D75D55">
      <w:pPr>
        <w:pStyle w:val="ListParagraph"/>
        <w:numPr>
          <w:ilvl w:val="0"/>
          <w:numId w:val="16"/>
        </w:numPr>
      </w:pPr>
      <w:r>
        <w:t>R</w:t>
      </w:r>
      <w:r w:rsidR="00146D84" w:rsidRPr="00510520">
        <w:t>esearch</w:t>
      </w:r>
      <w:r>
        <w:t xml:space="preserve"> </w:t>
      </w:r>
      <w:r w:rsidR="00E15A15">
        <w:t xml:space="preserve">using </w:t>
      </w:r>
      <w:r>
        <w:t>methods</w:t>
      </w:r>
      <w:r w:rsidR="00E76963">
        <w:t>,</w:t>
      </w:r>
      <w:r>
        <w:t xml:space="preserve"> methodologies </w:t>
      </w:r>
      <w:r w:rsidR="00E76963">
        <w:t>and</w:t>
      </w:r>
      <w:r w:rsidR="00655D34">
        <w:t xml:space="preserve"> </w:t>
      </w:r>
      <w:r w:rsidR="00FE78CB" w:rsidRPr="00FE78CB">
        <w:t>theoretical</w:t>
      </w:r>
      <w:r w:rsidR="00E76963">
        <w:t xml:space="preserve"> frameworks</w:t>
      </w:r>
      <w:r w:rsidR="000F47B3">
        <w:t xml:space="preserve"> </w:t>
      </w:r>
      <w:r w:rsidR="00764E7A">
        <w:t>to support</w:t>
      </w:r>
      <w:r w:rsidR="003D031E">
        <w:t xml:space="preserve"> project</w:t>
      </w:r>
      <w:r w:rsidR="000F47B3">
        <w:t xml:space="preserve"> r</w:t>
      </w:r>
      <w:r w:rsidR="00146D84" w:rsidRPr="00510520">
        <w:t>ecommendations based on evidence finding and analysis</w:t>
      </w:r>
      <w:r w:rsidR="00146D84">
        <w:t>.</w:t>
      </w:r>
    </w:p>
    <w:p w14:paraId="15FA15EC" w14:textId="0164D5E5" w:rsidR="00D75D55" w:rsidRDefault="00146D84" w:rsidP="00D75D55">
      <w:pPr>
        <w:pStyle w:val="ListParagraph"/>
        <w:numPr>
          <w:ilvl w:val="0"/>
          <w:numId w:val="16"/>
        </w:numPr>
      </w:pPr>
      <w:r w:rsidRPr="00556E43">
        <w:t>Project management methods and tools such as PRINCE2, critical path analysis, Gantt, Pert and Fish bone charts.</w:t>
      </w:r>
    </w:p>
    <w:p w14:paraId="551C4B9E" w14:textId="77777777" w:rsidR="00D75D55" w:rsidRDefault="00146D84" w:rsidP="00D75D55">
      <w:pPr>
        <w:pStyle w:val="ListParagraph"/>
        <w:numPr>
          <w:ilvl w:val="0"/>
          <w:numId w:val="16"/>
        </w:numPr>
      </w:pPr>
      <w:r w:rsidRPr="00464166">
        <w:t>Quality assurance for products and services including ISO 9001 standards</w:t>
      </w:r>
      <w:r>
        <w:t>.</w:t>
      </w:r>
    </w:p>
    <w:p w14:paraId="112B6A9E" w14:textId="77777777" w:rsidR="00D75D55" w:rsidRDefault="00146D84" w:rsidP="00D75D55">
      <w:pPr>
        <w:pStyle w:val="ListParagraph"/>
        <w:numPr>
          <w:ilvl w:val="0"/>
          <w:numId w:val="16"/>
        </w:numPr>
      </w:pPr>
      <w:r w:rsidRPr="00464166">
        <w:t>Planning risk prevention, project monitoring, communicating responsibilities and accountability.</w:t>
      </w:r>
      <w:r>
        <w:t xml:space="preserve"> </w:t>
      </w:r>
    </w:p>
    <w:p w14:paraId="5A9B452F" w14:textId="37D86674" w:rsidR="00893E9B" w:rsidRDefault="00146D84" w:rsidP="00A91F95">
      <w:pPr>
        <w:pStyle w:val="ListParagraph"/>
        <w:numPr>
          <w:ilvl w:val="0"/>
          <w:numId w:val="16"/>
        </w:numPr>
        <w:spacing w:after="0"/>
      </w:pPr>
      <w:r w:rsidRPr="003B0D41">
        <w:t>Supported recommendations for sustainable organisational performance</w:t>
      </w:r>
      <w:r>
        <w:t>.</w:t>
      </w:r>
    </w:p>
    <w:p w14:paraId="03DF3AEC" w14:textId="48D969B7" w:rsidR="00AE770B" w:rsidRDefault="00AE770B" w:rsidP="00AE770B">
      <w:pPr>
        <w:spacing w:after="0"/>
      </w:pPr>
    </w:p>
    <w:p w14:paraId="57B966BF" w14:textId="77777777" w:rsidR="00AE770B" w:rsidRDefault="00AE770B" w:rsidP="00AE770B">
      <w:pPr>
        <w:spacing w:after="0"/>
      </w:pPr>
    </w:p>
    <w:p w14:paraId="7A3EC7B3" w14:textId="0D78B605" w:rsidR="008A1B15" w:rsidRPr="00466B17" w:rsidRDefault="003903AD" w:rsidP="00E75420">
      <w:pPr>
        <w:shd w:val="clear" w:color="auto" w:fill="EAE8E8" w:themeFill="accent6" w:themeFillTint="33"/>
        <w:rPr>
          <w:b/>
          <w:bCs/>
          <w:sz w:val="32"/>
          <w:szCs w:val="32"/>
        </w:rPr>
      </w:pPr>
      <w:r w:rsidRPr="00466B17">
        <w:rPr>
          <w:b/>
          <w:bCs/>
          <w:sz w:val="32"/>
          <w:szCs w:val="32"/>
        </w:rPr>
        <w:t>Education</w:t>
      </w:r>
    </w:p>
    <w:p w14:paraId="44F9A0DA" w14:textId="25098BA4" w:rsidR="00504192" w:rsidRPr="00CD098A" w:rsidRDefault="00504192" w:rsidP="00504192">
      <w:pPr>
        <w:rPr>
          <w:b/>
          <w:bCs/>
          <w:sz w:val="24"/>
          <w:szCs w:val="24"/>
        </w:rPr>
      </w:pPr>
      <w:r w:rsidRPr="00CD098A">
        <w:rPr>
          <w:b/>
          <w:bCs/>
          <w:sz w:val="24"/>
          <w:szCs w:val="24"/>
        </w:rPr>
        <w:t>Current Education</w:t>
      </w:r>
    </w:p>
    <w:p w14:paraId="379CAB08" w14:textId="1E8C566D" w:rsidR="00504192" w:rsidRDefault="00423C44" w:rsidP="00423C44">
      <w:pPr>
        <w:ind w:firstLine="720"/>
        <w:rPr>
          <w:b/>
          <w:bCs/>
        </w:rPr>
      </w:pPr>
      <w:r w:rsidRPr="00423C44">
        <w:rPr>
          <w:b/>
          <w:bCs/>
        </w:rPr>
        <w:t>Software Development</w:t>
      </w:r>
      <w:r>
        <w:rPr>
          <w:b/>
          <w:bCs/>
        </w:rPr>
        <w:t xml:space="preserve"> </w:t>
      </w:r>
      <w:r w:rsidRPr="00423C44">
        <w:rPr>
          <w:b/>
          <w:bCs/>
        </w:rPr>
        <w:t>BSc (Hons)</w:t>
      </w:r>
      <w:r w:rsidR="00504192" w:rsidRPr="00C75B26">
        <w:rPr>
          <w:b/>
          <w:bCs/>
        </w:rPr>
        <w:t xml:space="preserve"> – </w:t>
      </w:r>
      <w:r w:rsidR="00A0272B">
        <w:rPr>
          <w:b/>
          <w:bCs/>
        </w:rPr>
        <w:t>T</w:t>
      </w:r>
      <w:r w:rsidR="00504192" w:rsidRPr="00C75B26">
        <w:rPr>
          <w:b/>
          <w:bCs/>
        </w:rPr>
        <w:t>o be completed 202</w:t>
      </w:r>
      <w:r w:rsidR="00465845">
        <w:rPr>
          <w:b/>
          <w:bCs/>
        </w:rPr>
        <w:t>3</w:t>
      </w:r>
    </w:p>
    <w:p w14:paraId="2B1EE90D" w14:textId="77777777" w:rsidR="00805AD4" w:rsidRPr="00C75B26" w:rsidRDefault="00805AD4" w:rsidP="00423C44">
      <w:pPr>
        <w:ind w:firstLine="720"/>
        <w:rPr>
          <w:b/>
          <w:bCs/>
        </w:rPr>
      </w:pPr>
    </w:p>
    <w:p w14:paraId="59B191FE" w14:textId="77777777" w:rsidR="00504192" w:rsidRDefault="00504192" w:rsidP="00504192">
      <w:pPr>
        <w:rPr>
          <w:b/>
          <w:bCs/>
          <w:sz w:val="24"/>
          <w:szCs w:val="24"/>
        </w:rPr>
      </w:pPr>
      <w:r w:rsidRPr="00FD4BF2">
        <w:rPr>
          <w:b/>
          <w:bCs/>
          <w:sz w:val="24"/>
          <w:szCs w:val="24"/>
        </w:rPr>
        <w:t>Previous Education</w:t>
      </w:r>
    </w:p>
    <w:p w14:paraId="25827A64" w14:textId="0CDC49EC" w:rsidR="002172D0" w:rsidRPr="00C75B26" w:rsidRDefault="002172D0" w:rsidP="002172D0">
      <w:pPr>
        <w:ind w:firstLine="720"/>
        <w:rPr>
          <w:b/>
          <w:bCs/>
        </w:rPr>
      </w:pPr>
      <w:r w:rsidRPr="00C75B26">
        <w:rPr>
          <w:b/>
          <w:bCs/>
        </w:rPr>
        <w:t xml:space="preserve">HND Computing – </w:t>
      </w:r>
      <w:r w:rsidRPr="002172D0">
        <w:rPr>
          <w:b/>
          <w:bCs/>
        </w:rPr>
        <w:t>Distinction grade achieved in 202</w:t>
      </w:r>
      <w:r w:rsidR="00E1585D">
        <w:rPr>
          <w:b/>
          <w:bCs/>
        </w:rPr>
        <w:t>1</w:t>
      </w:r>
      <w:r w:rsidRPr="002172D0">
        <w:rPr>
          <w:b/>
          <w:bCs/>
        </w:rPr>
        <w:t>-202</w:t>
      </w:r>
      <w:r w:rsidR="00E1585D">
        <w:rPr>
          <w:b/>
          <w:bCs/>
        </w:rPr>
        <w:t>2</w:t>
      </w:r>
      <w:r w:rsidRPr="002172D0">
        <w:rPr>
          <w:b/>
          <w:bCs/>
        </w:rPr>
        <w:t>.</w:t>
      </w:r>
    </w:p>
    <w:p w14:paraId="199E0374" w14:textId="1B53C925" w:rsidR="002172D0" w:rsidRDefault="002172D0" w:rsidP="002172D0">
      <w:pPr>
        <w:ind w:left="360" w:firstLine="720"/>
      </w:pPr>
      <w:r>
        <w:t>Units cover</w:t>
      </w:r>
      <w:r w:rsidR="00484242">
        <w:t>ed</w:t>
      </w:r>
      <w:r>
        <w:t>,</w:t>
      </w:r>
    </w:p>
    <w:p w14:paraId="5DF74AA9" w14:textId="77777777" w:rsidR="002172D0" w:rsidRDefault="002172D0" w:rsidP="002172D0">
      <w:pPr>
        <w:pStyle w:val="ListParagraph"/>
        <w:numPr>
          <w:ilvl w:val="0"/>
          <w:numId w:val="4"/>
        </w:numPr>
      </w:pPr>
      <w:r>
        <w:t>Application Development</w:t>
      </w:r>
    </w:p>
    <w:p w14:paraId="72F82735" w14:textId="77777777" w:rsidR="002172D0" w:rsidRDefault="002172D0" w:rsidP="002172D0">
      <w:pPr>
        <w:pStyle w:val="ListParagraph"/>
        <w:numPr>
          <w:ilvl w:val="0"/>
          <w:numId w:val="4"/>
        </w:numPr>
      </w:pPr>
      <w:r>
        <w:t>Business Intelligence</w:t>
      </w:r>
    </w:p>
    <w:p w14:paraId="35051916" w14:textId="77777777" w:rsidR="002172D0" w:rsidRDefault="002172D0" w:rsidP="002172D0">
      <w:pPr>
        <w:pStyle w:val="ListParagraph"/>
        <w:numPr>
          <w:ilvl w:val="0"/>
          <w:numId w:val="4"/>
        </w:numPr>
      </w:pPr>
      <w:r>
        <w:t>Computing Research Project</w:t>
      </w:r>
    </w:p>
    <w:p w14:paraId="1FA02C26" w14:textId="77777777" w:rsidR="002172D0" w:rsidRDefault="002172D0" w:rsidP="002172D0">
      <w:pPr>
        <w:pStyle w:val="ListParagraph"/>
        <w:numPr>
          <w:ilvl w:val="0"/>
          <w:numId w:val="4"/>
        </w:numPr>
      </w:pPr>
      <w:r>
        <w:t>Data Structures &amp; Algorithms</w:t>
      </w:r>
    </w:p>
    <w:p w14:paraId="5ECA6866" w14:textId="77777777" w:rsidR="002172D0" w:rsidRDefault="002172D0" w:rsidP="002172D0">
      <w:pPr>
        <w:pStyle w:val="ListParagraph"/>
        <w:numPr>
          <w:ilvl w:val="0"/>
          <w:numId w:val="4"/>
        </w:numPr>
      </w:pPr>
      <w:r w:rsidRPr="0021539D">
        <w:t>Computer System Architecture</w:t>
      </w:r>
    </w:p>
    <w:p w14:paraId="1613EC8C" w14:textId="77777777" w:rsidR="002172D0" w:rsidRDefault="002172D0" w:rsidP="002172D0">
      <w:pPr>
        <w:pStyle w:val="ListParagraph"/>
        <w:numPr>
          <w:ilvl w:val="0"/>
          <w:numId w:val="4"/>
        </w:numPr>
      </w:pPr>
      <w:r>
        <w:t>Games Development</w:t>
      </w:r>
    </w:p>
    <w:p w14:paraId="15666205" w14:textId="77777777" w:rsidR="002172D0" w:rsidRDefault="002172D0" w:rsidP="002172D0">
      <w:pPr>
        <w:pStyle w:val="ListParagraph"/>
        <w:numPr>
          <w:ilvl w:val="0"/>
          <w:numId w:val="4"/>
        </w:numPr>
      </w:pPr>
      <w:r>
        <w:t>Operating Systems</w:t>
      </w:r>
    </w:p>
    <w:p w14:paraId="6D368B43" w14:textId="77777777" w:rsidR="005A1F57" w:rsidRDefault="005A1F57" w:rsidP="005A1F57"/>
    <w:p w14:paraId="01C2A077" w14:textId="77777777" w:rsidR="005A1F57" w:rsidRDefault="005A1F57" w:rsidP="005A1F57"/>
    <w:p w14:paraId="0C3AA73A" w14:textId="6C3E2322" w:rsidR="00504192" w:rsidRPr="00C75B26" w:rsidRDefault="00504192" w:rsidP="00667B13">
      <w:pPr>
        <w:ind w:firstLine="720"/>
        <w:rPr>
          <w:b/>
          <w:bCs/>
        </w:rPr>
      </w:pPr>
      <w:r w:rsidRPr="00C75B26">
        <w:rPr>
          <w:b/>
          <w:bCs/>
        </w:rPr>
        <w:lastRenderedPageBreak/>
        <w:t>HNC Computing</w:t>
      </w:r>
      <w:r w:rsidR="00667B13" w:rsidRPr="00C75B26">
        <w:rPr>
          <w:b/>
          <w:bCs/>
        </w:rPr>
        <w:t xml:space="preserve"> –</w:t>
      </w:r>
      <w:r w:rsidRPr="00C75B26">
        <w:rPr>
          <w:b/>
          <w:bCs/>
        </w:rPr>
        <w:t xml:space="preserve"> </w:t>
      </w:r>
      <w:bookmarkStart w:id="1" w:name="_Hlk107771822"/>
      <w:r w:rsidRPr="00C75B26">
        <w:rPr>
          <w:b/>
          <w:bCs/>
        </w:rPr>
        <w:t>Distinction grade achieved in 2020-2021.</w:t>
      </w:r>
      <w:bookmarkEnd w:id="1"/>
    </w:p>
    <w:p w14:paraId="412E0967" w14:textId="77777777" w:rsidR="00504192" w:rsidRDefault="00504192" w:rsidP="00844219">
      <w:pPr>
        <w:ind w:left="360" w:firstLine="720"/>
      </w:pPr>
      <w:r>
        <w:t>Units covered,</w:t>
      </w:r>
    </w:p>
    <w:p w14:paraId="1E2B8A23" w14:textId="77777777" w:rsidR="00504192" w:rsidRDefault="00504192" w:rsidP="00504192">
      <w:pPr>
        <w:pStyle w:val="ListParagraph"/>
        <w:numPr>
          <w:ilvl w:val="0"/>
          <w:numId w:val="3"/>
        </w:numPr>
      </w:pPr>
      <w:r>
        <w:t>Programming</w:t>
      </w:r>
    </w:p>
    <w:p w14:paraId="075F32C4" w14:textId="77777777" w:rsidR="00504192" w:rsidRDefault="00504192" w:rsidP="00504192">
      <w:pPr>
        <w:pStyle w:val="ListParagraph"/>
        <w:numPr>
          <w:ilvl w:val="0"/>
          <w:numId w:val="3"/>
        </w:numPr>
      </w:pPr>
      <w:r>
        <w:t>Networking</w:t>
      </w:r>
    </w:p>
    <w:p w14:paraId="6A2B38B5" w14:textId="77777777" w:rsidR="00504192" w:rsidRDefault="00504192" w:rsidP="00504192">
      <w:pPr>
        <w:pStyle w:val="ListParagraph"/>
        <w:numPr>
          <w:ilvl w:val="0"/>
          <w:numId w:val="3"/>
        </w:numPr>
      </w:pPr>
      <w:r>
        <w:t>Professional Practice</w:t>
      </w:r>
    </w:p>
    <w:p w14:paraId="172B57BD" w14:textId="77777777" w:rsidR="00504192" w:rsidRDefault="00504192" w:rsidP="00504192">
      <w:pPr>
        <w:pStyle w:val="ListParagraph"/>
        <w:numPr>
          <w:ilvl w:val="0"/>
          <w:numId w:val="3"/>
        </w:numPr>
      </w:pPr>
      <w:r>
        <w:t>Databases</w:t>
      </w:r>
    </w:p>
    <w:p w14:paraId="74D1BB48" w14:textId="77777777" w:rsidR="00504192" w:rsidRDefault="00504192" w:rsidP="00504192">
      <w:pPr>
        <w:pStyle w:val="ListParagraph"/>
        <w:numPr>
          <w:ilvl w:val="0"/>
          <w:numId w:val="3"/>
        </w:numPr>
      </w:pPr>
      <w:r>
        <w:t>Security</w:t>
      </w:r>
    </w:p>
    <w:p w14:paraId="2D0AC041" w14:textId="77777777" w:rsidR="00504192" w:rsidRDefault="00504192" w:rsidP="00504192">
      <w:pPr>
        <w:pStyle w:val="ListParagraph"/>
        <w:numPr>
          <w:ilvl w:val="0"/>
          <w:numId w:val="3"/>
        </w:numPr>
      </w:pPr>
      <w:r>
        <w:t>Managing a Successful Project</w:t>
      </w:r>
    </w:p>
    <w:p w14:paraId="107E4446" w14:textId="77777777" w:rsidR="00504192" w:rsidRDefault="00504192" w:rsidP="00504192">
      <w:pPr>
        <w:pStyle w:val="ListParagraph"/>
        <w:numPr>
          <w:ilvl w:val="0"/>
          <w:numId w:val="3"/>
        </w:numPr>
      </w:pPr>
      <w:r>
        <w:t>Software Development Lifecycles</w:t>
      </w:r>
    </w:p>
    <w:p w14:paraId="215C4E20" w14:textId="130AA5E3" w:rsidR="00EB0349" w:rsidRDefault="00504192" w:rsidP="0093740D">
      <w:pPr>
        <w:pStyle w:val="ListParagraph"/>
        <w:numPr>
          <w:ilvl w:val="0"/>
          <w:numId w:val="3"/>
        </w:numPr>
      </w:pPr>
      <w:r>
        <w:t>Web Design</w:t>
      </w:r>
    </w:p>
    <w:p w14:paraId="555464A9" w14:textId="77777777" w:rsidR="00183689" w:rsidRDefault="00183689" w:rsidP="00183689"/>
    <w:p w14:paraId="017A474F" w14:textId="6F59571A" w:rsidR="004C506B" w:rsidRDefault="00191327" w:rsidP="00BF7B7B">
      <w:pPr>
        <w:rPr>
          <w:b/>
          <w:bCs/>
        </w:rPr>
      </w:pPr>
      <w:r>
        <w:tab/>
      </w:r>
      <w:r w:rsidR="00E11CCD" w:rsidRPr="00BF7B7B">
        <w:rPr>
          <w:b/>
          <w:bCs/>
        </w:rPr>
        <w:t>GCSE’s:</w:t>
      </w:r>
      <w:r w:rsidR="00BF7B7B" w:rsidRPr="00BF7B7B">
        <w:rPr>
          <w:b/>
          <w:bCs/>
        </w:rPr>
        <w:t xml:space="preserve"> </w:t>
      </w:r>
      <w:r w:rsidR="002E3746" w:rsidRPr="00BF7B7B">
        <w:rPr>
          <w:b/>
          <w:bCs/>
        </w:rPr>
        <w:t>Birchwood</w:t>
      </w:r>
      <w:r w:rsidR="00E11CCD" w:rsidRPr="00BF7B7B">
        <w:rPr>
          <w:b/>
          <w:bCs/>
        </w:rPr>
        <w:t xml:space="preserve"> High School</w:t>
      </w:r>
      <w:r w:rsidR="00BF7B7B" w:rsidRPr="00BF7B7B">
        <w:rPr>
          <w:b/>
          <w:bCs/>
        </w:rPr>
        <w:t xml:space="preserve">, </w:t>
      </w:r>
      <w:r w:rsidR="004C506B" w:rsidRPr="00BF7B7B">
        <w:rPr>
          <w:b/>
          <w:bCs/>
        </w:rPr>
        <w:t>Warrington</w:t>
      </w:r>
    </w:p>
    <w:p w14:paraId="370E8071" w14:textId="77777777" w:rsidR="004705F5" w:rsidRDefault="004705F5" w:rsidP="00C75B26">
      <w:pPr>
        <w:pStyle w:val="ListParagraph"/>
        <w:numPr>
          <w:ilvl w:val="0"/>
          <w:numId w:val="6"/>
        </w:numPr>
      </w:pPr>
      <w:r>
        <w:t>English Language: B</w:t>
      </w:r>
    </w:p>
    <w:p w14:paraId="42624FB5" w14:textId="77777777" w:rsidR="004705F5" w:rsidRDefault="004705F5" w:rsidP="00C75B26">
      <w:pPr>
        <w:pStyle w:val="ListParagraph"/>
        <w:numPr>
          <w:ilvl w:val="0"/>
          <w:numId w:val="6"/>
        </w:numPr>
      </w:pPr>
      <w:r>
        <w:t>English Literature: C</w:t>
      </w:r>
    </w:p>
    <w:p w14:paraId="5098B8BB" w14:textId="477D606A" w:rsidR="004705F5" w:rsidRDefault="004F6446" w:rsidP="00C75B26">
      <w:pPr>
        <w:pStyle w:val="ListParagraph"/>
        <w:numPr>
          <w:ilvl w:val="0"/>
          <w:numId w:val="6"/>
        </w:numPr>
      </w:pPr>
      <w:r>
        <w:t>Mathematics:</w:t>
      </w:r>
      <w:r w:rsidR="004705F5">
        <w:t xml:space="preserve"> C</w:t>
      </w:r>
    </w:p>
    <w:p w14:paraId="0DF3BFF1" w14:textId="07CD9071" w:rsidR="004705F5" w:rsidRDefault="004705F5" w:rsidP="00C75B26">
      <w:pPr>
        <w:pStyle w:val="ListParagraph"/>
        <w:numPr>
          <w:ilvl w:val="0"/>
          <w:numId w:val="6"/>
        </w:numPr>
      </w:pPr>
      <w:r>
        <w:t>Science (Double award): C</w:t>
      </w:r>
      <w:r w:rsidR="00D50AF7">
        <w:t xml:space="preserve">, </w:t>
      </w:r>
      <w:r>
        <w:t>C</w:t>
      </w:r>
    </w:p>
    <w:p w14:paraId="5B174A81" w14:textId="77777777" w:rsidR="004705F5" w:rsidRDefault="004705F5" w:rsidP="00C75B26">
      <w:pPr>
        <w:pStyle w:val="ListParagraph"/>
        <w:numPr>
          <w:ilvl w:val="0"/>
          <w:numId w:val="6"/>
        </w:numPr>
      </w:pPr>
      <w:r>
        <w:t>D&amp;T: Systems and control technology: B</w:t>
      </w:r>
    </w:p>
    <w:p w14:paraId="27921B6B" w14:textId="77777777" w:rsidR="004705F5" w:rsidRDefault="004705F5" w:rsidP="00C75B26">
      <w:pPr>
        <w:pStyle w:val="ListParagraph"/>
        <w:numPr>
          <w:ilvl w:val="0"/>
          <w:numId w:val="6"/>
        </w:numPr>
      </w:pPr>
      <w:r>
        <w:t>Music: B</w:t>
      </w:r>
    </w:p>
    <w:p w14:paraId="2B32A892" w14:textId="77777777" w:rsidR="004705F5" w:rsidRDefault="004705F5" w:rsidP="00C75B26">
      <w:pPr>
        <w:pStyle w:val="ListParagraph"/>
        <w:numPr>
          <w:ilvl w:val="0"/>
          <w:numId w:val="6"/>
        </w:numPr>
      </w:pPr>
      <w:r>
        <w:t>Drama: C</w:t>
      </w:r>
    </w:p>
    <w:p w14:paraId="5179B491" w14:textId="77777777" w:rsidR="004705F5" w:rsidRDefault="004705F5" w:rsidP="00C75B26">
      <w:pPr>
        <w:pStyle w:val="ListParagraph"/>
        <w:numPr>
          <w:ilvl w:val="0"/>
          <w:numId w:val="6"/>
        </w:numPr>
      </w:pPr>
      <w:r>
        <w:t>French: C</w:t>
      </w:r>
    </w:p>
    <w:p w14:paraId="37A4AB6B" w14:textId="2BF83A93" w:rsidR="004705F5" w:rsidRPr="004F6446" w:rsidRDefault="004705F5" w:rsidP="00C75B26">
      <w:pPr>
        <w:ind w:firstLine="720"/>
        <w:rPr>
          <w:b/>
          <w:bCs/>
        </w:rPr>
      </w:pPr>
      <w:r w:rsidRPr="004F6446">
        <w:rPr>
          <w:b/>
          <w:bCs/>
        </w:rPr>
        <w:t xml:space="preserve">City </w:t>
      </w:r>
      <w:r w:rsidR="005E2205">
        <w:rPr>
          <w:b/>
          <w:bCs/>
        </w:rPr>
        <w:t>&amp;</w:t>
      </w:r>
      <w:r w:rsidRPr="004F6446">
        <w:rPr>
          <w:b/>
          <w:bCs/>
        </w:rPr>
        <w:t xml:space="preserve"> Guilds </w:t>
      </w:r>
      <w:r w:rsidR="005E2205">
        <w:rPr>
          <w:b/>
          <w:bCs/>
        </w:rPr>
        <w:t>D</w:t>
      </w:r>
      <w:r w:rsidRPr="004F6446">
        <w:rPr>
          <w:b/>
          <w:bCs/>
        </w:rPr>
        <w:t xml:space="preserve">iploma of </w:t>
      </w:r>
      <w:r w:rsidR="005E2205">
        <w:rPr>
          <w:b/>
          <w:bCs/>
        </w:rPr>
        <w:t>V</w:t>
      </w:r>
      <w:r w:rsidRPr="004F6446">
        <w:rPr>
          <w:b/>
          <w:bCs/>
        </w:rPr>
        <w:t xml:space="preserve">ocational </w:t>
      </w:r>
      <w:r w:rsidR="005E2205">
        <w:rPr>
          <w:b/>
          <w:bCs/>
        </w:rPr>
        <w:t>E</w:t>
      </w:r>
      <w:r w:rsidRPr="004F6446">
        <w:rPr>
          <w:b/>
          <w:bCs/>
        </w:rPr>
        <w:t>ducation (Foundation level)</w:t>
      </w:r>
    </w:p>
    <w:p w14:paraId="4350FB44" w14:textId="618CDE05" w:rsidR="004705F5" w:rsidRDefault="004705F5" w:rsidP="00C75B26">
      <w:pPr>
        <w:pStyle w:val="ListParagraph"/>
        <w:numPr>
          <w:ilvl w:val="0"/>
          <w:numId w:val="7"/>
        </w:numPr>
      </w:pPr>
      <w:r>
        <w:t>Providing Goods and services; Transporting</w:t>
      </w:r>
    </w:p>
    <w:p w14:paraId="6C45AEFF" w14:textId="3544289F" w:rsidR="00A91F95" w:rsidRDefault="004705F5" w:rsidP="00AE770B">
      <w:pPr>
        <w:pStyle w:val="ListParagraph"/>
        <w:numPr>
          <w:ilvl w:val="0"/>
          <w:numId w:val="7"/>
        </w:numPr>
        <w:spacing w:after="0"/>
      </w:pPr>
      <w:r>
        <w:t>Providing health, social care and protective services</w:t>
      </w:r>
    </w:p>
    <w:p w14:paraId="4DFE0EC7" w14:textId="637B6C69" w:rsidR="00AE770B" w:rsidRDefault="00AE770B" w:rsidP="00AE770B">
      <w:pPr>
        <w:spacing w:after="0"/>
      </w:pPr>
    </w:p>
    <w:p w14:paraId="10FADE6D" w14:textId="77777777" w:rsidR="00AE770B" w:rsidRDefault="00AE770B" w:rsidP="00AE770B">
      <w:pPr>
        <w:spacing w:after="0"/>
      </w:pPr>
    </w:p>
    <w:p w14:paraId="7FAE1C70" w14:textId="1358F0D7" w:rsidR="00B72A4B" w:rsidRPr="00466B17" w:rsidRDefault="00D9249D" w:rsidP="009F4EA5">
      <w:pPr>
        <w:shd w:val="clear" w:color="auto" w:fill="EAE8E8" w:themeFill="accent6" w:themeFillTint="33"/>
        <w:rPr>
          <w:b/>
          <w:bCs/>
          <w:sz w:val="32"/>
          <w:szCs w:val="32"/>
        </w:rPr>
      </w:pPr>
      <w:r w:rsidRPr="00466B17">
        <w:rPr>
          <w:b/>
          <w:bCs/>
          <w:sz w:val="32"/>
          <w:szCs w:val="32"/>
        </w:rPr>
        <w:t>Employment</w:t>
      </w:r>
    </w:p>
    <w:p w14:paraId="561C355B" w14:textId="51EC729E" w:rsidR="00B72A4B" w:rsidRPr="007D7C2E" w:rsidRDefault="00D422C9" w:rsidP="00191327">
      <w:pPr>
        <w:rPr>
          <w:b/>
          <w:bCs/>
        </w:rPr>
      </w:pPr>
      <w:r w:rsidRPr="007D7C2E">
        <w:rPr>
          <w:b/>
          <w:bCs/>
        </w:rPr>
        <w:t>ASDA 2004 – Present</w:t>
      </w:r>
    </w:p>
    <w:p w14:paraId="6EFA3A56" w14:textId="77777777" w:rsidR="00192CF8" w:rsidRDefault="0053005A" w:rsidP="00477B40">
      <w:r>
        <w:t xml:space="preserve">I currently work in </w:t>
      </w:r>
      <w:r w:rsidR="00071701">
        <w:t>E-</w:t>
      </w:r>
      <w:r>
        <w:t>commerce</w:t>
      </w:r>
      <w:r w:rsidR="00087325">
        <w:t xml:space="preserve"> and </w:t>
      </w:r>
      <w:r w:rsidR="00F15663">
        <w:t xml:space="preserve">although I am a very loyal employee, I do wish to </w:t>
      </w:r>
      <w:r w:rsidR="00E555E0">
        <w:t>further my career and professional development</w:t>
      </w:r>
      <w:r w:rsidR="00071701">
        <w:t>.</w:t>
      </w:r>
      <w:r w:rsidR="000969DD" w:rsidRPr="000969DD">
        <w:t xml:space="preserve"> I have continued to work whilst studying which I believe signifies my level of commitment and responsibility</w:t>
      </w:r>
      <w:r w:rsidR="000969DD">
        <w:t>.</w:t>
      </w:r>
      <w:r w:rsidR="00071701">
        <w:t xml:space="preserve"> </w:t>
      </w:r>
    </w:p>
    <w:p w14:paraId="70D16489" w14:textId="77777777" w:rsidR="00192CF8" w:rsidRDefault="00071701" w:rsidP="00477B40">
      <w:r>
        <w:t>Duties include</w:t>
      </w:r>
    </w:p>
    <w:p w14:paraId="5DC6DCEF" w14:textId="5DEC4481" w:rsidR="00BF4E19" w:rsidRDefault="00192CF8" w:rsidP="00192CF8">
      <w:pPr>
        <w:pStyle w:val="ListParagraph"/>
        <w:numPr>
          <w:ilvl w:val="0"/>
          <w:numId w:val="17"/>
        </w:numPr>
      </w:pPr>
      <w:r>
        <w:t>P</w:t>
      </w:r>
      <w:r w:rsidR="00D27742">
        <w:t>rocessing order information</w:t>
      </w:r>
    </w:p>
    <w:p w14:paraId="4E142199" w14:textId="4C0CF0B7" w:rsidR="00BF4E19" w:rsidRDefault="00BF4E19" w:rsidP="00192CF8">
      <w:pPr>
        <w:pStyle w:val="ListParagraph"/>
        <w:numPr>
          <w:ilvl w:val="0"/>
          <w:numId w:val="17"/>
        </w:numPr>
      </w:pPr>
      <w:r>
        <w:t>Q</w:t>
      </w:r>
      <w:r w:rsidR="008B6C8C" w:rsidRPr="008B6C8C">
        <w:t>uality control</w:t>
      </w:r>
    </w:p>
    <w:p w14:paraId="0F417B60" w14:textId="277B6CE1" w:rsidR="00BF4E19" w:rsidRDefault="00BF4E19" w:rsidP="00192CF8">
      <w:pPr>
        <w:pStyle w:val="ListParagraph"/>
        <w:numPr>
          <w:ilvl w:val="0"/>
          <w:numId w:val="17"/>
        </w:numPr>
      </w:pPr>
      <w:r>
        <w:t>M</w:t>
      </w:r>
      <w:r w:rsidR="008B6C8C" w:rsidRPr="008B6C8C">
        <w:t>anual administration</w:t>
      </w:r>
    </w:p>
    <w:p w14:paraId="127EC793" w14:textId="450CC9C2" w:rsidR="00BF4E19" w:rsidRDefault="00BF4E19" w:rsidP="00192CF8">
      <w:pPr>
        <w:pStyle w:val="ListParagraph"/>
        <w:numPr>
          <w:ilvl w:val="0"/>
          <w:numId w:val="17"/>
        </w:numPr>
      </w:pPr>
      <w:r>
        <w:t>O</w:t>
      </w:r>
      <w:r w:rsidR="00747A6F">
        <w:t xml:space="preserve">rder fulfilment and </w:t>
      </w:r>
      <w:r w:rsidR="00D27742">
        <w:t>shipping</w:t>
      </w:r>
    </w:p>
    <w:p w14:paraId="37250BAB" w14:textId="16A4DF09" w:rsidR="00BF4E19" w:rsidRDefault="00BF4E19" w:rsidP="00192CF8">
      <w:pPr>
        <w:pStyle w:val="ListParagraph"/>
        <w:numPr>
          <w:ilvl w:val="0"/>
          <w:numId w:val="17"/>
        </w:numPr>
      </w:pPr>
      <w:r>
        <w:t>C</w:t>
      </w:r>
      <w:r w:rsidR="00737EFF">
        <w:t>ustomer service</w:t>
      </w:r>
    </w:p>
    <w:p w14:paraId="06DAD81D" w14:textId="4E0D21A7" w:rsidR="00BF4E19" w:rsidRDefault="00BF4E19" w:rsidP="00192CF8">
      <w:pPr>
        <w:pStyle w:val="ListParagraph"/>
        <w:numPr>
          <w:ilvl w:val="0"/>
          <w:numId w:val="17"/>
        </w:numPr>
      </w:pPr>
      <w:r>
        <w:t>S</w:t>
      </w:r>
      <w:r w:rsidR="00732066">
        <w:t>ales</w:t>
      </w:r>
    </w:p>
    <w:p w14:paraId="14496DA5" w14:textId="68D0E526" w:rsidR="00BF4E19" w:rsidRDefault="00BF4E19" w:rsidP="00192CF8">
      <w:pPr>
        <w:pStyle w:val="ListParagraph"/>
        <w:numPr>
          <w:ilvl w:val="0"/>
          <w:numId w:val="17"/>
        </w:numPr>
      </w:pPr>
      <w:r>
        <w:t>C</w:t>
      </w:r>
      <w:r w:rsidR="00737EFF">
        <w:t>onflict resolution</w:t>
      </w:r>
    </w:p>
    <w:p w14:paraId="30063F3B" w14:textId="30F3C8B5" w:rsidR="00855334" w:rsidRDefault="00BF4E19" w:rsidP="00192CF8">
      <w:pPr>
        <w:pStyle w:val="ListParagraph"/>
        <w:numPr>
          <w:ilvl w:val="0"/>
          <w:numId w:val="17"/>
        </w:numPr>
      </w:pPr>
      <w:r>
        <w:t>S</w:t>
      </w:r>
      <w:r w:rsidR="00203DC0">
        <w:t>ystem maintenance</w:t>
      </w:r>
    </w:p>
    <w:p w14:paraId="022DB74A" w14:textId="76F5EB04" w:rsidR="0096283D" w:rsidRPr="007D7C2E" w:rsidRDefault="0096283D" w:rsidP="00191327">
      <w:pPr>
        <w:rPr>
          <w:b/>
          <w:bCs/>
        </w:rPr>
      </w:pPr>
      <w:r w:rsidRPr="007D7C2E">
        <w:rPr>
          <w:b/>
          <w:bCs/>
        </w:rPr>
        <w:lastRenderedPageBreak/>
        <w:t xml:space="preserve">Freelance </w:t>
      </w:r>
      <w:r w:rsidR="006B0E9B">
        <w:rPr>
          <w:b/>
          <w:bCs/>
        </w:rPr>
        <w:t>M</w:t>
      </w:r>
      <w:r w:rsidRPr="007D7C2E">
        <w:rPr>
          <w:b/>
          <w:bCs/>
        </w:rPr>
        <w:t>usician</w:t>
      </w:r>
      <w:r w:rsidR="007D7C2E">
        <w:rPr>
          <w:b/>
          <w:bCs/>
        </w:rPr>
        <w:t xml:space="preserve"> </w:t>
      </w:r>
      <w:r w:rsidR="00BA4D83">
        <w:rPr>
          <w:b/>
          <w:bCs/>
        </w:rPr>
        <w:t>–</w:t>
      </w:r>
      <w:r w:rsidR="007D7C2E">
        <w:rPr>
          <w:b/>
          <w:bCs/>
        </w:rPr>
        <w:t xml:space="preserve"> 20</w:t>
      </w:r>
      <w:r w:rsidR="00D572AE">
        <w:rPr>
          <w:b/>
          <w:bCs/>
        </w:rPr>
        <w:t>06</w:t>
      </w:r>
      <w:r w:rsidR="00BA4D83">
        <w:rPr>
          <w:b/>
          <w:bCs/>
        </w:rPr>
        <w:t xml:space="preserve"> - 20</w:t>
      </w:r>
      <w:r w:rsidR="00D572AE">
        <w:rPr>
          <w:b/>
          <w:bCs/>
        </w:rPr>
        <w:t>16</w:t>
      </w:r>
    </w:p>
    <w:p w14:paraId="406D4514" w14:textId="77777777" w:rsidR="00BF4E19" w:rsidRDefault="00DD0B64" w:rsidP="00477B40">
      <w:r w:rsidRPr="00DD0B64">
        <w:t xml:space="preserve">I </w:t>
      </w:r>
      <w:r w:rsidR="000047F6">
        <w:t>have</w:t>
      </w:r>
      <w:r w:rsidR="00D74623">
        <w:t xml:space="preserve"> also</w:t>
      </w:r>
      <w:r w:rsidRPr="00DD0B64">
        <w:t xml:space="preserve"> </w:t>
      </w:r>
      <w:r w:rsidR="000047F6">
        <w:t xml:space="preserve">worked </w:t>
      </w:r>
      <w:r w:rsidRPr="00DD0B64">
        <w:t>a</w:t>
      </w:r>
      <w:r w:rsidR="000047F6">
        <w:t>s a</w:t>
      </w:r>
      <w:r w:rsidRPr="00DD0B64">
        <w:t xml:space="preserve"> semi-professional musician in </w:t>
      </w:r>
      <w:r w:rsidR="00155EC6">
        <w:t>a business partnership</w:t>
      </w:r>
      <w:r w:rsidR="0038517D">
        <w:t>.</w:t>
      </w:r>
      <w:r w:rsidR="002A03D7">
        <w:t xml:space="preserve"> </w:t>
      </w:r>
      <w:r w:rsidR="005371D5">
        <w:t>T</w:t>
      </w:r>
      <w:r w:rsidR="00F67449">
        <w:t>he business included</w:t>
      </w:r>
      <w:r w:rsidR="00536C34">
        <w:t xml:space="preserve"> both</w:t>
      </w:r>
      <w:r w:rsidRPr="00DD0B64">
        <w:t xml:space="preserve"> freelance </w:t>
      </w:r>
      <w:r w:rsidR="00BB67C4">
        <w:t xml:space="preserve">work and long-term </w:t>
      </w:r>
      <w:r w:rsidR="00D404DF">
        <w:t>contracts with</w:t>
      </w:r>
      <w:r w:rsidRPr="00DD0B64">
        <w:t xml:space="preserve"> Garston entertainments</w:t>
      </w:r>
      <w:r w:rsidR="00522265">
        <w:t xml:space="preserve"> </w:t>
      </w:r>
      <w:r w:rsidR="0038517D" w:rsidRPr="0038517D">
        <w:t>performing with other musicians around the country</w:t>
      </w:r>
      <w:r w:rsidR="00BB4959">
        <w:t xml:space="preserve"> </w:t>
      </w:r>
      <w:r w:rsidR="002176FA">
        <w:t>and</w:t>
      </w:r>
      <w:r w:rsidR="0038517D">
        <w:t xml:space="preserve"> </w:t>
      </w:r>
      <w:r w:rsidRPr="00DD0B64">
        <w:t>provid</w:t>
      </w:r>
      <w:r w:rsidR="002176FA">
        <w:t>ing</w:t>
      </w:r>
      <w:r w:rsidRPr="00DD0B64">
        <w:t xml:space="preserve"> services for military functions, corporate events, Haven holiday parks, private events, weddings etc</w:t>
      </w:r>
      <w:r w:rsidR="007D7C2E">
        <w:t>.</w:t>
      </w:r>
      <w:r w:rsidR="006B3D33">
        <w:t xml:space="preserve"> </w:t>
      </w:r>
    </w:p>
    <w:p w14:paraId="04A877CC" w14:textId="77777777" w:rsidR="00BF4E19" w:rsidRDefault="006B3D33" w:rsidP="00477B40">
      <w:r>
        <w:t>IT related skills obtained incl</w:t>
      </w:r>
      <w:r w:rsidR="000B09D1">
        <w:t xml:space="preserve">ude </w:t>
      </w:r>
    </w:p>
    <w:p w14:paraId="3A746197" w14:textId="1367A2CB" w:rsidR="00BF4E19" w:rsidRDefault="00BF4E19" w:rsidP="00906A67">
      <w:pPr>
        <w:pStyle w:val="ListParagraph"/>
        <w:numPr>
          <w:ilvl w:val="0"/>
          <w:numId w:val="18"/>
        </w:numPr>
      </w:pPr>
      <w:r>
        <w:t>W</w:t>
      </w:r>
      <w:r w:rsidR="000B09D1">
        <w:t>eb design and hosting</w:t>
      </w:r>
    </w:p>
    <w:p w14:paraId="6B29B913" w14:textId="09DD13D3" w:rsidR="00BF4E19" w:rsidRDefault="00BF4E19" w:rsidP="00906A67">
      <w:pPr>
        <w:pStyle w:val="ListParagraph"/>
        <w:numPr>
          <w:ilvl w:val="0"/>
          <w:numId w:val="18"/>
        </w:numPr>
      </w:pPr>
      <w:r>
        <w:t>D</w:t>
      </w:r>
      <w:r w:rsidR="000B09D1">
        <w:t xml:space="preserve">igital </w:t>
      </w:r>
      <w:r w:rsidR="00D94CBE">
        <w:t>marketing</w:t>
      </w:r>
    </w:p>
    <w:p w14:paraId="7E2773A0" w14:textId="014E4379" w:rsidR="00BF4E19" w:rsidRDefault="00BF4E19" w:rsidP="00906A67">
      <w:pPr>
        <w:pStyle w:val="ListParagraph"/>
        <w:numPr>
          <w:ilvl w:val="0"/>
          <w:numId w:val="18"/>
        </w:numPr>
      </w:pPr>
      <w:r>
        <w:t>M</w:t>
      </w:r>
      <w:r w:rsidR="0066439A">
        <w:t xml:space="preserve">anaging </w:t>
      </w:r>
      <w:r w:rsidR="00225885">
        <w:t>social media</w:t>
      </w:r>
      <w:r w:rsidR="0066439A">
        <w:t xml:space="preserve"> content</w:t>
      </w:r>
    </w:p>
    <w:p w14:paraId="22972853" w14:textId="327F26D0" w:rsidR="00B11D55" w:rsidRDefault="00D94CBE" w:rsidP="007D3024">
      <w:pPr>
        <w:pStyle w:val="ListParagraph"/>
        <w:numPr>
          <w:ilvl w:val="0"/>
          <w:numId w:val="18"/>
        </w:numPr>
        <w:spacing w:after="0"/>
      </w:pPr>
      <w:r>
        <w:t>SEO management</w:t>
      </w:r>
    </w:p>
    <w:p w14:paraId="2467D3B1" w14:textId="77777777" w:rsidR="005B0D73" w:rsidRDefault="005B0D73" w:rsidP="005B0D73">
      <w:pPr>
        <w:spacing w:after="0"/>
      </w:pPr>
    </w:p>
    <w:p w14:paraId="6C345DE5" w14:textId="77777777" w:rsidR="005A1F57" w:rsidRDefault="005A1F57" w:rsidP="005B0D73">
      <w:pPr>
        <w:spacing w:after="0"/>
      </w:pPr>
    </w:p>
    <w:p w14:paraId="760CA95E" w14:textId="00B578A0" w:rsidR="001D3D13" w:rsidRPr="00466B17" w:rsidRDefault="001D3D13" w:rsidP="00466B17">
      <w:pPr>
        <w:shd w:val="clear" w:color="auto" w:fill="EAE8E8" w:themeFill="accent6" w:themeFillTint="33"/>
        <w:rPr>
          <w:b/>
          <w:bCs/>
          <w:sz w:val="32"/>
          <w:szCs w:val="32"/>
        </w:rPr>
      </w:pPr>
      <w:bookmarkStart w:id="2" w:name="_Hlk84496361"/>
      <w:r w:rsidRPr="00466B17">
        <w:rPr>
          <w:b/>
          <w:bCs/>
          <w:sz w:val="32"/>
          <w:szCs w:val="32"/>
        </w:rPr>
        <w:t xml:space="preserve">Other </w:t>
      </w:r>
      <w:r w:rsidR="00466B17">
        <w:rPr>
          <w:b/>
          <w:bCs/>
          <w:sz w:val="32"/>
          <w:szCs w:val="32"/>
        </w:rPr>
        <w:t>I</w:t>
      </w:r>
      <w:r w:rsidRPr="00466B17">
        <w:rPr>
          <w:b/>
          <w:bCs/>
          <w:sz w:val="32"/>
          <w:szCs w:val="32"/>
        </w:rPr>
        <w:t>nformation</w:t>
      </w:r>
    </w:p>
    <w:bookmarkEnd w:id="2"/>
    <w:p w14:paraId="3EB0B859" w14:textId="3CB7A9EB" w:rsidR="00AD5F59" w:rsidRDefault="00123C15" w:rsidP="006B094A">
      <w:r>
        <w:t xml:space="preserve">I have a huge interest in computer hardware/software and have built my own PC. I like to stay up to date with various manufacturers’ products and </w:t>
      </w:r>
      <w:r w:rsidR="00B57A47">
        <w:t xml:space="preserve">upcoming </w:t>
      </w:r>
      <w:r>
        <w:t xml:space="preserve">technologies (software, processors, graphics cards, gaming peripherals </w:t>
      </w:r>
      <w:r w:rsidR="00AF3125">
        <w:t>etc.</w:t>
      </w:r>
      <w:r>
        <w:t>)</w:t>
      </w:r>
      <w:r w:rsidR="006B094A">
        <w:t xml:space="preserve"> </w:t>
      </w:r>
      <w:r w:rsidR="00447886" w:rsidRPr="00447886">
        <w:t>I pride myself on the ability to help friends and family with any home tech</w:t>
      </w:r>
      <w:r w:rsidR="00D32AA3">
        <w:t xml:space="preserve"> related</w:t>
      </w:r>
      <w:r w:rsidR="00447886" w:rsidRPr="00447886">
        <w:t xml:space="preserve"> </w:t>
      </w:r>
      <w:r w:rsidR="00536844">
        <w:t xml:space="preserve">issues </w:t>
      </w:r>
      <w:r w:rsidR="00A53048">
        <w:t xml:space="preserve">such as </w:t>
      </w:r>
      <w:r w:rsidR="007033A9">
        <w:t>software applications, oper</w:t>
      </w:r>
      <w:r w:rsidR="0081672A">
        <w:t xml:space="preserve">ating systems, </w:t>
      </w:r>
      <w:r w:rsidR="00563042">
        <w:t xml:space="preserve">home </w:t>
      </w:r>
      <w:r w:rsidR="0081672A">
        <w:t>network administration</w:t>
      </w:r>
      <w:r w:rsidR="00563042">
        <w:t xml:space="preserve"> and </w:t>
      </w:r>
      <w:r w:rsidR="006B495A">
        <w:t xml:space="preserve">any </w:t>
      </w:r>
      <w:r w:rsidR="00563042">
        <w:t>other PC hardware related issues.</w:t>
      </w:r>
    </w:p>
    <w:p w14:paraId="7BF2C08A" w14:textId="2864F954" w:rsidR="005642D3" w:rsidRDefault="00B4606D" w:rsidP="00477B40">
      <w:r w:rsidRPr="00B4606D">
        <w:t xml:space="preserve">I </w:t>
      </w:r>
      <w:r w:rsidR="006B094A">
        <w:t xml:space="preserve">also </w:t>
      </w:r>
      <w:r w:rsidRPr="00B4606D">
        <w:t>play multiple instruments for fun and code my own software instruments such as drum machines and sequencers</w:t>
      </w:r>
      <w:r w:rsidR="00906ED1">
        <w:t>.</w:t>
      </w:r>
      <w:r w:rsidR="00AA0B5F" w:rsidRPr="00AA0B5F">
        <w:t xml:space="preserve"> Other interests include sound design, acoustics and software tools for production, mixing and mastering.</w:t>
      </w:r>
    </w:p>
    <w:p w14:paraId="44BDCCC7" w14:textId="77777777" w:rsidR="00BE7780" w:rsidRDefault="00BE7780" w:rsidP="0025469F">
      <w:pPr>
        <w:ind w:firstLine="720"/>
      </w:pPr>
    </w:p>
    <w:p w14:paraId="656DB52C" w14:textId="3F047E66" w:rsidR="00677607" w:rsidRPr="00466B17" w:rsidRDefault="00677607" w:rsidP="00677607">
      <w:pPr>
        <w:shd w:val="clear" w:color="auto" w:fill="EAE8E8" w:themeFill="accent6" w:themeFillTint="33"/>
        <w:rPr>
          <w:b/>
          <w:bCs/>
          <w:sz w:val="32"/>
          <w:szCs w:val="32"/>
        </w:rPr>
      </w:pPr>
      <w:r>
        <w:rPr>
          <w:b/>
          <w:bCs/>
          <w:sz w:val="32"/>
          <w:szCs w:val="32"/>
        </w:rPr>
        <w:t>References</w:t>
      </w:r>
    </w:p>
    <w:p w14:paraId="7D0E3457" w14:textId="622298A2" w:rsidR="00B2776E" w:rsidRDefault="005642D3" w:rsidP="00D71C4C">
      <w:r w:rsidRPr="005642D3">
        <w:t>References are available on request</w:t>
      </w:r>
    </w:p>
    <w:sectPr w:rsidR="00B2776E" w:rsidSect="00150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6371" w14:textId="77777777" w:rsidR="000B2F27" w:rsidRDefault="000B2F27" w:rsidP="000C45FF">
      <w:r>
        <w:separator/>
      </w:r>
    </w:p>
  </w:endnote>
  <w:endnote w:type="continuationSeparator" w:id="0">
    <w:p w14:paraId="21F68BFD" w14:textId="77777777" w:rsidR="000B2F27" w:rsidRDefault="000B2F2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78EA7" w14:textId="77777777" w:rsidR="000B2F27" w:rsidRDefault="000B2F27" w:rsidP="000C45FF">
      <w:r>
        <w:separator/>
      </w:r>
    </w:p>
  </w:footnote>
  <w:footnote w:type="continuationSeparator" w:id="0">
    <w:p w14:paraId="591EA63E" w14:textId="77777777" w:rsidR="000B2F27" w:rsidRDefault="000B2F27" w:rsidP="000C45FF">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141453793-311614125 1537137311-2004318071 67841948-651942986 1009655528-795566969 1175001786-632886992 1348762804-1848924889 1770928034-2004318071 71911891-298695063 1823588775-2119545820 756096476-2004318071 1549956948-23398222 1216918617-2004318071 1969300229-2004318071 318952017-396984379 698165268-2004318071 1411384638-1802896549 1065059382-1850418917 1579161609-2004318071 824374590-1880117151 137186588-2004318071 877404820-2004318071 688530835-2004318071 1144548221-2004318071 1781947858-1880785823 135061086-2004318071 1115624334-2004318071 995282426-2004318071 472559554-749040775 1639310075-2004318071 1149500638-2004318071 2007164262-2004318071 1640922880-2004318071 1259686194-2004318071 1300752691-2004318071 1871678045-2004318071 306849129-2004318071 1615106918-2004318071 9169205-1104650374 1605934665-2004318071 1609196637-2004318071 1157649889-2004318071 1917116901-2004318071 1347934916-2004318071 2077377001-2004318071 1291422213-472957658 287229254-111165798 792243502-2004318071 1559289978-2004318071 1498935065-2004318071 1365901130-2004318071 1686295686-191367265 823537326-2004318071 152624615-2004318071 451446723-2004318071 474475037-2004318071 394868564-2004318071 1704686152-2004318071 97725568-2004318071 702168935-922798794 34423614-1331270229 1650276670-777685191 85875106-2004318071 1795654743-962571152 1404124958-623392174 368711148-2004318071 1427917726-2004318071 288058014-2004318071 1520125231-936928884 64961260-1222207927 1471768255-2004318071 2050934707-226014725 1157210330-621382564 933014280-1224821214 274338201-2004318071 1784798513-2004318071 1198492927-2004318071 494991249-2004318071 2007384793-2004318071 1080001147-2004318071 723355666-2004318071 653907657-1812678613 794350-835154904 1504809470-2004318071 205170490-1816011554 1093536103-2004318071 506169891-2004318071 123679428-2004318071 1781217461-2004318071 388716477-2004318071 1959902024-2004318071 755679297-2004318071 276710470-2004318071 559697440-319464931 24790863-1868125978 923697265-2004318071 1113739189-2004318071 1352186043-1199399018 234078193-130912369 1528253057-2004318071 663886699-2004318071 724740242-2004318071 1366930577-2004318071 933538667-737688211 1129380676-1636621829 1816506111-12769446 1308495559-1669033065 284876397-2004318071 2142116976-324595927 1444689243-1374450334 1861892694-2004318071 1892770953-2004318071 1573313775-949802091 1309942169-624782534 255949664-1792243035 310298515-1361135766 925174699-875678009 115005469-1340410990 340356517-1230021894 805715771-819570056 36550474-1995827972 1080902932-2004318071 78149580-2004318071 980705687-1265012281 1797896467-2075514763 2116514720-169539301 580331603-380176236 1838053120-1253859561 937336733-2004318071 1980541278-11892896 1051768921-1018669547 2079506570-677706068 1153289415-2004318071 1701688620-1057259110 2098082903-1646434466"/>
  </int:OnDemandWorkflows>
  <int:IntelligenceSettings/>
  <int:Manifest>
    <int:ParagraphRange paragraphId="1823588775" textId="2119545820" start="262" length="5" invalidationStart="262" invalidationLength="5" id="BcTwDrQ4"/>
    <int:WordHash hashCode="cxqtGBKPuXGSOX" id="VIx/jc9F"/>
    <int:WordHash hashCode="BgeGngVWflOuUB" id="KJdRzEDk"/>
    <int:WordHash hashCode="KSUJip2oMbLlz0" id="awZs1Cqh"/>
    <int:WordHash hashCode="M7c3jS5qAoPErr" id="OnvNGvxf"/>
    <int:WordHash hashCode="pbfVeoV0cFyb/y" id="+4SiD6qg"/>
    <int:WordHash hashCode="TJXGWCY66fN3z7" id="kvWjYBTk"/>
    <int:WordHash hashCode="IzT1pjy3RXaITk" id="z4uWe6SY"/>
    <int:WordHash hashCode="MMqDn8mhZAQ/NX" id="TldSVfrw"/>
    <int:WordHash hashCode="7B3rldYQ+Xsun9" id="WdTMAtuD"/>
    <int:WordHash hashCode="V/4srusXcWYqd7" id="nyDgchqf"/>
    <int:WordHash hashCode="l7359gy0xZQk0Z" id="jgP7PvTh"/>
    <int:WordHash hashCode="uFG2PQ10/kXuGU" id="+Pbwa6+/"/>
    <int:WordHash hashCode="gHU8mGV0FTcyED" id="nre3VA1i"/>
    <int:WordHash hashCode="hE45Kl1sQxwywF" id="Sl8QeFjQ"/>
    <int:WordHash hashCode="A3yIPwDDYrx22/" id="946VV2qi"/>
    <int:WordHash hashCode="5MjZUfHMMA2Whz" id="revhvSzN"/>
    <int:WordHash hashCode="GeJJILBFvGAY6t" id="ysH+DX3a"/>
    <int:WordHash hashCode="oXyaqmHoChv3HQ" id="jHWqOIgy"/>
    <int:WordHash hashCode="sPTyhpLx97h3KI" id="8y0XJWYC"/>
    <int:WordHash hashCode="sB40yvraFohMz0" id="QSA+aefY"/>
    <int:WordHash hashCode="PfYDGykK1DKLgI" id="M9ofSFDF"/>
    <int:WordHash hashCode="YIyycbt/tSyZoa" id="YtAJw177"/>
    <int:WordHash hashCode="ubTR8Tg91Aoq3W" id="ZwCzBdcc"/>
    <int:WordHash hashCode="AolE5AlY7wj9gr" id="/uhU2K0l"/>
    <int:WordHash hashCode="GU4T2nIKHwJWhe" id="hrE8Jm9E"/>
    <int:WordHash hashCode="3HJK8Y+91OWRif" id="e3rcFtJy"/>
    <int:WordHash hashCode="rQaJVRgZmTNLDa" id="MGu+Lxg8"/>
    <int:WordHash hashCode="hUiPQ5VqeXHET/" id="1LWDR6NR"/>
    <int:ParagraphRange paragraphId="1823588775" textId="2119545820" start="0" length="92" invalidationStart="0" invalidationLength="92" id="urm5+ze+"/>
    <int:ParagraphRange paragraphId="877404820" textId="2004318071" start="0" length="100" invalidationStart="0" invalidationLength="100" id="l7hXmDl/"/>
    <int:EntireDocument id="A/KFOIuP"/>
  </int:Manifest>
  <int:Observations>
    <int:Content id="BcTwDrQ4">
      <int:Rejection type="LegacyProofing"/>
    </int:Content>
    <int:Content id="VIx/jc9F">
      <int:Rejection type="AugLoop_Acronyms_AcronymsCritique"/>
    </int:Content>
    <int:Content id="KJdRzEDk">
      <int:Rejection type="AugLoop_Acronyms_AcronymsCritique"/>
    </int:Content>
    <int:Content id="awZs1Cqh">
      <int:Rejection type="AugLoop_Acronyms_AcronymsCritique"/>
    </int:Content>
    <int:Content id="OnvNGvxf">
      <int:Rejection type="AugLoop_Acronyms_AcronymsCritique"/>
    </int:Content>
    <int:Content id="+4SiD6qg">
      <int:Rejection type="AugLoop_Acronyms_AcronymsCritique"/>
    </int:Content>
    <int:Content id="kvWjYBTk">
      <int:Rejection type="AugLoop_Acronyms_AcronymsCritique"/>
    </int:Content>
    <int:Content id="z4uWe6SY">
      <int:Rejection type="AugLoop_Acronyms_AcronymsCritique"/>
    </int:Content>
    <int:Content id="TldSVfrw">
      <int:Rejection type="AugLoop_Acronyms_AcronymsCritique"/>
    </int:Content>
    <int:Content id="WdTMAtuD">
      <int:Rejection type="AugLoop_Text_Critique"/>
    </int:Content>
    <int:Content id="nyDgchqf">
      <int:Rejection type="AugLoop_Text_Critique"/>
    </int:Content>
    <int:Content id="jgP7PvTh">
      <int:Rejection type="AugLoop_Text_Critique"/>
    </int:Content>
    <int:Content id="+Pbwa6+/">
      <int:Rejection type="AugLoop_Text_Critique"/>
    </int:Content>
    <int:Content id="nre3VA1i">
      <int:Rejection type="AugLoop_Text_Critique"/>
    </int:Content>
    <int:Content id="Sl8QeFjQ">
      <int:Rejection type="AugLoop_Text_Critique"/>
    </int:Content>
    <int:Content id="946VV2qi">
      <int:Rejection type="AugLoop_Text_Critique"/>
    </int:Content>
    <int:Content id="revhvSzN">
      <int:Rejection type="AugLoop_Text_Critique"/>
    </int:Content>
    <int:Content id="ysH+DX3a">
      <int:Rejection type="AugLoop_Text_Critique"/>
    </int:Content>
    <int:Content id="jHWqOIgy">
      <int:Rejection type="AugLoop_Text_Critique"/>
    </int:Content>
    <int:Content id="8y0XJWYC">
      <int:Rejection type="AugLoop_Text_Critique"/>
    </int:Content>
    <int:Content id="QSA+aefY">
      <int:Rejection type="AugLoop_Text_Critique"/>
    </int:Content>
    <int:Content id="M9ofSFDF">
      <int:Rejection type="AugLoop_Text_Critique"/>
    </int:Content>
    <int:Content id="YtAJw177">
      <int:Rejection type="AugLoop_Text_Critique"/>
    </int:Content>
    <int:Content id="ZwCzBdcc">
      <int:Rejection type="AugLoop_Text_Critique"/>
    </int:Content>
    <int:Content id="/uhU2K0l">
      <int:Rejection type="AugLoop_Text_Critique"/>
    </int:Content>
    <int:Content id="hrE8Jm9E">
      <int:Rejection type="AugLoop_Text_Critique"/>
    </int:Content>
    <int:Content id="e3rcFtJy">
      <int:Rejection type="AugLoop_Text_Critique"/>
    </int:Content>
    <int:Content id="MGu+Lxg8">
      <int:Rejection type="AugLoop_Text_Critique"/>
    </int:Content>
    <int:Content id="1LWDR6NR">
      <int:Rejection type="AugLoop_Text_Critique"/>
    </int:Content>
    <int:Content id="urm5+ze+">
      <int:Rejection type="AugLoop_Similarity_SimilarityAnnotation"/>
      <int:extLst>
        <oel:ext uri="426473B9-03D8-482F-96C9-C2C85392BACA">
          <int:SimilarityCritique Version="1" Context="Due to graduate in 2022, I have acquired technical, practical skills and business knowledge." SourceType="Online" SourceTitle="JOEY ILAG – Freelance Experts" SourceUrl="https://opticor.org/joey-ilag/" SourceSnippet="Due to graduate in 2022, I have acquired technical knowledge and skills from my course as well as practical and business skills from my academy year in Quick Pro Online Academy, Philippines.">
            <int:Suggestions CitationType="Inline">
              <int:Suggestion CitationStyle="Mla" IsIdentical="0">
                <int:CitationText>(“JOEY ILAG – Freelance Experts”)</int:CitationText>
              </int:Suggestion>
              <int:Suggestion CitationStyle="Apa" IsIdentical="0">
                <int:CitationText>(“JOEY ILAG – Freelance Experts”)</int:CitationText>
              </int:Suggestion>
              <int:Suggestion CitationStyle="Chicago" IsIdentical="0">
                <int:CitationText>(“JOEY ILAG – Freelance Experts”)</int:CitationText>
              </int:Suggestion>
            </int:Suggestions>
            <int:Suggestions CitationType="Full">
              <int:Suggestion CitationStyle="Mla" IsIdentical="0">
                <int:CitationText>&lt;i&gt;JOEY ILAG – Freelance Experts&lt;/i&gt;, https://opticor.org/joey-ilag/.</int:CitationText>
              </int:Suggestion>
              <int:Suggestion CitationStyle="Apa" IsIdentical="0">
                <int:CitationText>&lt;i&gt;JOEY ILAG – Freelance Experts&lt;/i&gt;. (n.d.). Retrieved from https://opticor.org/joey-ilag/</int:CitationText>
              </int:Suggestion>
              <int:Suggestion CitationStyle="Chicago" IsIdentical="0">
                <int:CitationText>“JOEY ILAG – Freelance Experts” n.d., https://opticor.org/joey-ilag/.</int:CitationText>
              </int:Suggestion>
            </int:Suggestions>
          </int:SimilarityCritique>
        </oel:ext>
      </int:extLst>
    </int:Content>
    <int:Content id="l7hXmDl/">
      <int:Rejection type="AugLoop_Similarity_SimilarityAnnotation"/>
      <int:extLst>
        <oel:ext uri="426473B9-03D8-482F-96C9-C2C85392BACA">
          <int:SimilarityCritique Version="1" Context="Server technologies and management services associated with hosting and managing multipage websites." SourceType="Online" SourceTitle="LO1 Explain server technologies and management services ..." SourceUrl="https://www.assignmentexperts.co.uk/samples/lo1-explain-server-technologies-and-management-services-associated-with-hosting-and-managing-websites/" SourceSnippet="LO1 Explain server technologies and management services associated with hosting and managing websites. LO2 Categorise website technologies, tools and software used to develop websites. LO3 Utilise website technologies, tools and techniques with good design principles to create a multipage website.">
            <int:Suggestions CitationType="Inline">
              <int:Suggestion CitationStyle="Mla" IsIdentical="0">
                <int:CitationText>(“LO1 Explain server technologies and management services ...”)</int:CitationText>
              </int:Suggestion>
              <int:Suggestion CitationStyle="Apa" IsIdentical="0">
                <int:CitationText>(“LO1 Explain server technologies and management services ...”)</int:CitationText>
              </int:Suggestion>
              <int:Suggestion CitationStyle="Chicago" IsIdentical="0">
                <int:CitationText>(“LO1 Explain server technologies and management services ...”)</int:CitationText>
              </int:Suggestion>
            </int:Suggestions>
            <int:Suggestions CitationType="Full">
              <int:Suggestion CitationStyle="Mla" IsIdentical="0">
                <int:CitationText>&lt;i&gt;LO1 Explain server technologies and management services ...&lt;/i&gt;, https://www.assignmentexperts.co.uk/samples/lo1-explain-server-technologies-and-management-services-associated-with-hosting-and-managing-websites/.</int:CitationText>
              </int:Suggestion>
              <int:Suggestion CitationStyle="Apa" IsIdentical="0">
                <int:CitationText>&lt;i&gt;LO1 Explain server technologies and management services ...&lt;/i&gt;. (n.d.). Retrieved from https://www.assignmentexperts.co.uk/samples/lo1-explain-server-technologies-and-management-services-associated-with-hosting-and-managing-websites/</int:CitationText>
              </int:Suggestion>
              <int:Suggestion CitationStyle="Chicago" IsIdentical="0">
                <int:CitationText>“LO1 Explain server technologies and management services ...” n.d., https://www.assignmentexperts.co.uk/samples/lo1-explain-server-technologies-and-management-services-associated-with-hosting-and-managing-websites/.</int:CitationText>
              </int:Suggestion>
            </int:Suggestions>
            <int:AdditionalSources SourceType="Online" SourceTitle="Unit 10: Website Design &amp; Development" SourceUrl="https://www.strode-college.ac.uk/public/HE/Comp/HND%20Computing%20U10%20Website%20Design.pdf" SourceSnippet="LO1 Explain server technologies and management services associated with hosting and managing websites . LO2 Categorise website technologies, tools and software used to develop websites . LO3 Use website technologies, tools and techniques with good design principles to create a multipage website">
              <int:Suggestions CitationType="Inline">
                <int:Suggestion CitationStyle="Mla" IsIdentical="0">
                  <int:CitationText>(“Unit 10: Website Design &amp; Development”)</int:CitationText>
                </int:Suggestion>
                <int:Suggestion CitationStyle="Apa" IsIdentical="0">
                  <int:CitationText>(“Unit 10: Website Design &amp; Development”)</int:CitationText>
                </int:Suggestion>
                <int:Suggestion CitationStyle="Chicago" IsIdentical="0">
                  <int:CitationText>(“Unit 10: Website Design &amp; Development”)</int:CitationText>
                </int:Suggestion>
              </int:Suggestions>
              <int:Suggestions CitationType="Full">
                <int:Suggestion CitationStyle="Mla" IsIdentical="0">
                  <int:CitationText>&lt;i&gt;Unit 10: Website Design &amp; Development&lt;/i&gt;, https://www.strode-college.ac.uk/public/HE/Comp/HND%20Computing%20U10%20Website%20Design.pdf.</int:CitationText>
                </int:Suggestion>
                <int:Suggestion CitationStyle="Apa" IsIdentical="0">
                  <int:CitationText>&lt;i&gt;Unit 10: Website Design &amp; Development&lt;/i&gt;. (n.d.). Retrieved from https://www.strode-college.ac.uk/public/HE/Comp/HND%20Computing%20U10%20Website%20Design.pdf</int:CitationText>
                </int:Suggestion>
                <int:Suggestion CitationStyle="Chicago" IsIdentical="0">
                  <int:CitationText>“Unit 10: Website Design &amp; Development” n.d., https://www.strode-college.ac.uk/public/HE/Comp/HND%20Computing%20U10%20Website%20Design.pdf.</int:CitationText>
                </int:Suggestion>
              </int:Suggestions>
            </int:AdditionalSources>
            <int:AdditionalSources SourceType="Online" SourceTitle="HND Computing" SourceUrl="http://wiki.hct.ac.uk/_media/computing/hnd/l4-u10-lecture_01_introduction.pdf" SourceSnippet="•LO1 Explain server technologies and management services associated with hosting and managing websites. •LO2 Categorise website technologies, tools and software used to develop websites. •LO3 Utilise website technologies, tools and techniques with good design principles to create a multipage website.">
              <int:Suggestions CitationType="Inline">
                <int:Suggestion CitationStyle="Mla" IsIdentical="0">
                  <int:CitationText>(“HND Computing”)</int:CitationText>
                </int:Suggestion>
                <int:Suggestion CitationStyle="Apa" IsIdentical="0">
                  <int:CitationText>(“HND Computing”)</int:CitationText>
                </int:Suggestion>
                <int:Suggestion CitationStyle="Chicago" IsIdentical="0">
                  <int:CitationText>(“HND Computing”)</int:CitationText>
                </int:Suggestion>
              </int:Suggestions>
              <int:Suggestions CitationType="Full">
                <int:Suggestion CitationStyle="Mla" IsIdentical="0">
                  <int:CitationText>&lt;i&gt;HND Computing&lt;/i&gt;, http://wiki.hct.ac.uk/_media/computing/hnd/l4-u10-lecture_01_introduction.pdf.</int:CitationText>
                </int:Suggestion>
                <int:Suggestion CitationStyle="Apa" IsIdentical="0">
                  <int:CitationText>&lt;i&gt;HND Computing&lt;/i&gt;. (n.d.). Retrieved from http://wiki.hct.ac.uk/_media/computing/hnd/l4-u10-lecture_01_introduction.pdf</int:CitationText>
                </int:Suggestion>
                <int:Suggestion CitationStyle="Chicago" IsIdentical="0">
                  <int:CitationText>“HND Computing” n.d., http://wiki.hct.ac.uk/_media/computing/hnd/l4-u10-lecture_01_introduction.pdf.</int:CitationText>
                </int:Suggestion>
              </int:Suggestions>
            </int:AdditionalSources>
          </int:SimilarityCritique>
        </oel:ext>
      </int:extLst>
    </int:Content>
    <int:Content id="A/KFOIuP">
      <int:extLst>
        <oel:ext uri="E302BA01-7950-474C-9AD3-286E660C40A8">
          <int:SimilaritySummary Version="1" RunId="1633680516257" TilesCheckedInThisRun="122" TotalNumOfTiles="122" SimilarityAnnotationCount="2" NumWords="959" NumFlaggedWords="26"/>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CEF"/>
    <w:multiLevelType w:val="hybridMultilevel"/>
    <w:tmpl w:val="BA62FA5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2FF19E1"/>
    <w:multiLevelType w:val="hybridMultilevel"/>
    <w:tmpl w:val="19B220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8351AC9"/>
    <w:multiLevelType w:val="hybridMultilevel"/>
    <w:tmpl w:val="95C4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D13CC"/>
    <w:multiLevelType w:val="hybridMultilevel"/>
    <w:tmpl w:val="10281A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5AF1762"/>
    <w:multiLevelType w:val="hybridMultilevel"/>
    <w:tmpl w:val="7BA2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644E3F"/>
    <w:multiLevelType w:val="hybridMultilevel"/>
    <w:tmpl w:val="17EE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231C3"/>
    <w:multiLevelType w:val="hybridMultilevel"/>
    <w:tmpl w:val="8F761F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CCB6713"/>
    <w:multiLevelType w:val="hybridMultilevel"/>
    <w:tmpl w:val="01DCD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A57C38"/>
    <w:multiLevelType w:val="hybridMultilevel"/>
    <w:tmpl w:val="A4F2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44CDC"/>
    <w:multiLevelType w:val="hybridMultilevel"/>
    <w:tmpl w:val="C9F4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3D7E2C"/>
    <w:multiLevelType w:val="hybridMultilevel"/>
    <w:tmpl w:val="6568C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2700A"/>
    <w:multiLevelType w:val="hybridMultilevel"/>
    <w:tmpl w:val="DA20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40B4F"/>
    <w:multiLevelType w:val="hybridMultilevel"/>
    <w:tmpl w:val="13BC86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D70230C"/>
    <w:multiLevelType w:val="hybridMultilevel"/>
    <w:tmpl w:val="618EF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107EA3"/>
    <w:multiLevelType w:val="hybridMultilevel"/>
    <w:tmpl w:val="EB38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F0704"/>
    <w:multiLevelType w:val="hybridMultilevel"/>
    <w:tmpl w:val="F25E9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896169"/>
    <w:multiLevelType w:val="hybridMultilevel"/>
    <w:tmpl w:val="6AB6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8942388">
    <w:abstractNumId w:val="14"/>
  </w:num>
  <w:num w:numId="2" w16cid:durableId="778331612">
    <w:abstractNumId w:val="16"/>
  </w:num>
  <w:num w:numId="3" w16cid:durableId="777069075">
    <w:abstractNumId w:val="3"/>
  </w:num>
  <w:num w:numId="4" w16cid:durableId="1776709979">
    <w:abstractNumId w:val="6"/>
  </w:num>
  <w:num w:numId="5" w16cid:durableId="1167791758">
    <w:abstractNumId w:val="1"/>
  </w:num>
  <w:num w:numId="6" w16cid:durableId="1504970772">
    <w:abstractNumId w:val="12"/>
  </w:num>
  <w:num w:numId="7" w16cid:durableId="1755976796">
    <w:abstractNumId w:val="0"/>
  </w:num>
  <w:num w:numId="8" w16cid:durableId="982660100">
    <w:abstractNumId w:val="9"/>
  </w:num>
  <w:num w:numId="9" w16cid:durableId="432215110">
    <w:abstractNumId w:val="15"/>
  </w:num>
  <w:num w:numId="10" w16cid:durableId="1082529661">
    <w:abstractNumId w:val="7"/>
  </w:num>
  <w:num w:numId="11" w16cid:durableId="1198398225">
    <w:abstractNumId w:val="13"/>
  </w:num>
  <w:num w:numId="12" w16cid:durableId="2011979235">
    <w:abstractNumId w:val="2"/>
  </w:num>
  <w:num w:numId="13" w16cid:durableId="31733687">
    <w:abstractNumId w:val="4"/>
  </w:num>
  <w:num w:numId="14" w16cid:durableId="181667235">
    <w:abstractNumId w:val="11"/>
  </w:num>
  <w:num w:numId="15" w16cid:durableId="1419058460">
    <w:abstractNumId w:val="10"/>
  </w:num>
  <w:num w:numId="16" w16cid:durableId="1260069450">
    <w:abstractNumId w:val="8"/>
  </w:num>
  <w:num w:numId="17" w16cid:durableId="2113281540">
    <w:abstractNumId w:val="17"/>
  </w:num>
  <w:num w:numId="18" w16cid:durableId="1734114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35"/>
    <w:rsid w:val="000019F3"/>
    <w:rsid w:val="00001A41"/>
    <w:rsid w:val="0000252C"/>
    <w:rsid w:val="000033C4"/>
    <w:rsid w:val="000047F6"/>
    <w:rsid w:val="00011E67"/>
    <w:rsid w:val="00012AFD"/>
    <w:rsid w:val="000267C1"/>
    <w:rsid w:val="00031E70"/>
    <w:rsid w:val="000330F1"/>
    <w:rsid w:val="000334FA"/>
    <w:rsid w:val="00033558"/>
    <w:rsid w:val="00036450"/>
    <w:rsid w:val="0003693C"/>
    <w:rsid w:val="000425A1"/>
    <w:rsid w:val="00050822"/>
    <w:rsid w:val="00051EAA"/>
    <w:rsid w:val="00057423"/>
    <w:rsid w:val="00061C84"/>
    <w:rsid w:val="000629D5"/>
    <w:rsid w:val="00070DA4"/>
    <w:rsid w:val="00071701"/>
    <w:rsid w:val="00071F01"/>
    <w:rsid w:val="00072F12"/>
    <w:rsid w:val="00072FFC"/>
    <w:rsid w:val="00073A1E"/>
    <w:rsid w:val="00073FB3"/>
    <w:rsid w:val="00075872"/>
    <w:rsid w:val="00076632"/>
    <w:rsid w:val="00083391"/>
    <w:rsid w:val="0008341B"/>
    <w:rsid w:val="00084406"/>
    <w:rsid w:val="000859F5"/>
    <w:rsid w:val="00087325"/>
    <w:rsid w:val="00087C37"/>
    <w:rsid w:val="000969DD"/>
    <w:rsid w:val="000A5B31"/>
    <w:rsid w:val="000B09D1"/>
    <w:rsid w:val="000B2F27"/>
    <w:rsid w:val="000C08B0"/>
    <w:rsid w:val="000C2189"/>
    <w:rsid w:val="000C45FF"/>
    <w:rsid w:val="000D4CE8"/>
    <w:rsid w:val="000D53A0"/>
    <w:rsid w:val="000E3FD1"/>
    <w:rsid w:val="000E404D"/>
    <w:rsid w:val="000E426C"/>
    <w:rsid w:val="000E5301"/>
    <w:rsid w:val="000F103E"/>
    <w:rsid w:val="000F1EE5"/>
    <w:rsid w:val="000F46E6"/>
    <w:rsid w:val="000F47B3"/>
    <w:rsid w:val="001039AD"/>
    <w:rsid w:val="00110CD9"/>
    <w:rsid w:val="001115BE"/>
    <w:rsid w:val="0011262A"/>
    <w:rsid w:val="001206E9"/>
    <w:rsid w:val="001230FE"/>
    <w:rsid w:val="00123C15"/>
    <w:rsid w:val="00126D80"/>
    <w:rsid w:val="00127C0D"/>
    <w:rsid w:val="00133FB1"/>
    <w:rsid w:val="00144420"/>
    <w:rsid w:val="00146D84"/>
    <w:rsid w:val="00150814"/>
    <w:rsid w:val="001511A5"/>
    <w:rsid w:val="00153211"/>
    <w:rsid w:val="00155EC6"/>
    <w:rsid w:val="00157310"/>
    <w:rsid w:val="00171A2A"/>
    <w:rsid w:val="00174484"/>
    <w:rsid w:val="00175482"/>
    <w:rsid w:val="00180329"/>
    <w:rsid w:val="00183689"/>
    <w:rsid w:val="00184A43"/>
    <w:rsid w:val="0019001F"/>
    <w:rsid w:val="00191327"/>
    <w:rsid w:val="00192CF8"/>
    <w:rsid w:val="00195C26"/>
    <w:rsid w:val="001A36BC"/>
    <w:rsid w:val="001A74A5"/>
    <w:rsid w:val="001B18E1"/>
    <w:rsid w:val="001B2A7C"/>
    <w:rsid w:val="001B2ABD"/>
    <w:rsid w:val="001B331D"/>
    <w:rsid w:val="001B5998"/>
    <w:rsid w:val="001C4C3A"/>
    <w:rsid w:val="001C6AC1"/>
    <w:rsid w:val="001D1D3B"/>
    <w:rsid w:val="001D2335"/>
    <w:rsid w:val="001D3D13"/>
    <w:rsid w:val="001D41A5"/>
    <w:rsid w:val="001D4B46"/>
    <w:rsid w:val="001D6B77"/>
    <w:rsid w:val="001E0AC5"/>
    <w:rsid w:val="001E1759"/>
    <w:rsid w:val="001E51F8"/>
    <w:rsid w:val="001F1BDE"/>
    <w:rsid w:val="001F1ECC"/>
    <w:rsid w:val="001F4CBE"/>
    <w:rsid w:val="001F76F9"/>
    <w:rsid w:val="00203C27"/>
    <w:rsid w:val="00203DC0"/>
    <w:rsid w:val="002066A5"/>
    <w:rsid w:val="0021097D"/>
    <w:rsid w:val="0021539D"/>
    <w:rsid w:val="002167A2"/>
    <w:rsid w:val="002172D0"/>
    <w:rsid w:val="002176FA"/>
    <w:rsid w:val="00225885"/>
    <w:rsid w:val="0023607A"/>
    <w:rsid w:val="002400EB"/>
    <w:rsid w:val="00244620"/>
    <w:rsid w:val="002466BB"/>
    <w:rsid w:val="0024671C"/>
    <w:rsid w:val="002500CD"/>
    <w:rsid w:val="00251840"/>
    <w:rsid w:val="0025469F"/>
    <w:rsid w:val="0025687E"/>
    <w:rsid w:val="00256CF7"/>
    <w:rsid w:val="00257803"/>
    <w:rsid w:val="002605BD"/>
    <w:rsid w:val="002733D0"/>
    <w:rsid w:val="002779EB"/>
    <w:rsid w:val="002938D9"/>
    <w:rsid w:val="00297B36"/>
    <w:rsid w:val="002A03D7"/>
    <w:rsid w:val="002A66E4"/>
    <w:rsid w:val="002B1EAE"/>
    <w:rsid w:val="002B3878"/>
    <w:rsid w:val="002C0242"/>
    <w:rsid w:val="002C0EDD"/>
    <w:rsid w:val="002C2AAC"/>
    <w:rsid w:val="002C77BC"/>
    <w:rsid w:val="002C7E70"/>
    <w:rsid w:val="002D08A5"/>
    <w:rsid w:val="002D55F2"/>
    <w:rsid w:val="002E3746"/>
    <w:rsid w:val="002E5458"/>
    <w:rsid w:val="002F436F"/>
    <w:rsid w:val="002F4904"/>
    <w:rsid w:val="002F78DE"/>
    <w:rsid w:val="00301FEF"/>
    <w:rsid w:val="00304341"/>
    <w:rsid w:val="0030481B"/>
    <w:rsid w:val="0030547C"/>
    <w:rsid w:val="00306AF9"/>
    <w:rsid w:val="003120F8"/>
    <w:rsid w:val="00312C46"/>
    <w:rsid w:val="00313154"/>
    <w:rsid w:val="00314CAC"/>
    <w:rsid w:val="003260C1"/>
    <w:rsid w:val="00330BE6"/>
    <w:rsid w:val="00335189"/>
    <w:rsid w:val="00335DB4"/>
    <w:rsid w:val="00337FF8"/>
    <w:rsid w:val="00341E93"/>
    <w:rsid w:val="0035289A"/>
    <w:rsid w:val="00357B95"/>
    <w:rsid w:val="00360CC0"/>
    <w:rsid w:val="00362B2B"/>
    <w:rsid w:val="00363584"/>
    <w:rsid w:val="00364146"/>
    <w:rsid w:val="0037278B"/>
    <w:rsid w:val="00377DE6"/>
    <w:rsid w:val="003820B5"/>
    <w:rsid w:val="0038517D"/>
    <w:rsid w:val="003860FD"/>
    <w:rsid w:val="003903AD"/>
    <w:rsid w:val="00390453"/>
    <w:rsid w:val="00392E90"/>
    <w:rsid w:val="003A04ED"/>
    <w:rsid w:val="003A4A0C"/>
    <w:rsid w:val="003B0D41"/>
    <w:rsid w:val="003B4225"/>
    <w:rsid w:val="003C1E76"/>
    <w:rsid w:val="003C5A6A"/>
    <w:rsid w:val="003C76B1"/>
    <w:rsid w:val="003C7FA2"/>
    <w:rsid w:val="003D031E"/>
    <w:rsid w:val="003E4B67"/>
    <w:rsid w:val="003E55B8"/>
    <w:rsid w:val="003F2706"/>
    <w:rsid w:val="003F2E26"/>
    <w:rsid w:val="003F3AE0"/>
    <w:rsid w:val="003F7F73"/>
    <w:rsid w:val="00404BBC"/>
    <w:rsid w:val="00405C39"/>
    <w:rsid w:val="004071FC"/>
    <w:rsid w:val="00412695"/>
    <w:rsid w:val="00420E6C"/>
    <w:rsid w:val="00423057"/>
    <w:rsid w:val="00423C44"/>
    <w:rsid w:val="004251D7"/>
    <w:rsid w:val="0043798C"/>
    <w:rsid w:val="00441F7A"/>
    <w:rsid w:val="00443405"/>
    <w:rsid w:val="00445947"/>
    <w:rsid w:val="00447886"/>
    <w:rsid w:val="00460BC1"/>
    <w:rsid w:val="00462FB9"/>
    <w:rsid w:val="00464166"/>
    <w:rsid w:val="00465845"/>
    <w:rsid w:val="00466B17"/>
    <w:rsid w:val="004705F5"/>
    <w:rsid w:val="00476D82"/>
    <w:rsid w:val="00477B40"/>
    <w:rsid w:val="004813B3"/>
    <w:rsid w:val="00481A74"/>
    <w:rsid w:val="00484242"/>
    <w:rsid w:val="00496591"/>
    <w:rsid w:val="00496BB1"/>
    <w:rsid w:val="004A2EDB"/>
    <w:rsid w:val="004A6554"/>
    <w:rsid w:val="004B7321"/>
    <w:rsid w:val="004C4A5E"/>
    <w:rsid w:val="004C506B"/>
    <w:rsid w:val="004C63E4"/>
    <w:rsid w:val="004C6704"/>
    <w:rsid w:val="004D027B"/>
    <w:rsid w:val="004D05C8"/>
    <w:rsid w:val="004D3011"/>
    <w:rsid w:val="004D3E2E"/>
    <w:rsid w:val="004E06FA"/>
    <w:rsid w:val="004E0CEE"/>
    <w:rsid w:val="004E0F60"/>
    <w:rsid w:val="004E24E6"/>
    <w:rsid w:val="004E7E09"/>
    <w:rsid w:val="004F019D"/>
    <w:rsid w:val="004F0B69"/>
    <w:rsid w:val="004F6446"/>
    <w:rsid w:val="004F7FB7"/>
    <w:rsid w:val="005001BB"/>
    <w:rsid w:val="005022FA"/>
    <w:rsid w:val="00503644"/>
    <w:rsid w:val="00504192"/>
    <w:rsid w:val="00505466"/>
    <w:rsid w:val="005063EB"/>
    <w:rsid w:val="00510520"/>
    <w:rsid w:val="005109D5"/>
    <w:rsid w:val="00522265"/>
    <w:rsid w:val="005224FA"/>
    <w:rsid w:val="0053005A"/>
    <w:rsid w:val="00532803"/>
    <w:rsid w:val="00534716"/>
    <w:rsid w:val="00536844"/>
    <w:rsid w:val="00536C34"/>
    <w:rsid w:val="005371D5"/>
    <w:rsid w:val="00540B60"/>
    <w:rsid w:val="00547766"/>
    <w:rsid w:val="005502E6"/>
    <w:rsid w:val="00552B6A"/>
    <w:rsid w:val="00553171"/>
    <w:rsid w:val="00556E43"/>
    <w:rsid w:val="00562A4D"/>
    <w:rsid w:val="00563042"/>
    <w:rsid w:val="005642D3"/>
    <w:rsid w:val="005645EE"/>
    <w:rsid w:val="00564F10"/>
    <w:rsid w:val="005704FA"/>
    <w:rsid w:val="005754E2"/>
    <w:rsid w:val="00583198"/>
    <w:rsid w:val="005873FD"/>
    <w:rsid w:val="005942E9"/>
    <w:rsid w:val="005A15F3"/>
    <w:rsid w:val="005A1F57"/>
    <w:rsid w:val="005A54DF"/>
    <w:rsid w:val="005A65AE"/>
    <w:rsid w:val="005A6CCC"/>
    <w:rsid w:val="005B0D73"/>
    <w:rsid w:val="005B22CB"/>
    <w:rsid w:val="005C3B12"/>
    <w:rsid w:val="005D148B"/>
    <w:rsid w:val="005D2A33"/>
    <w:rsid w:val="005D4789"/>
    <w:rsid w:val="005D6289"/>
    <w:rsid w:val="005E2205"/>
    <w:rsid w:val="005E35DF"/>
    <w:rsid w:val="005E39D5"/>
    <w:rsid w:val="005E5D68"/>
    <w:rsid w:val="005E6E1A"/>
    <w:rsid w:val="005F34ED"/>
    <w:rsid w:val="005F3D12"/>
    <w:rsid w:val="005F5216"/>
    <w:rsid w:val="00600038"/>
    <w:rsid w:val="0061031B"/>
    <w:rsid w:val="0061160A"/>
    <w:rsid w:val="00612317"/>
    <w:rsid w:val="00612544"/>
    <w:rsid w:val="00612872"/>
    <w:rsid w:val="00615C3D"/>
    <w:rsid w:val="006205AF"/>
    <w:rsid w:val="0062074C"/>
    <w:rsid w:val="0062123A"/>
    <w:rsid w:val="00636BDD"/>
    <w:rsid w:val="0064236E"/>
    <w:rsid w:val="00644A4F"/>
    <w:rsid w:val="00646E75"/>
    <w:rsid w:val="00655D34"/>
    <w:rsid w:val="006610D6"/>
    <w:rsid w:val="0066439A"/>
    <w:rsid w:val="00667B13"/>
    <w:rsid w:val="0067159D"/>
    <w:rsid w:val="0067296E"/>
    <w:rsid w:val="006771D0"/>
    <w:rsid w:val="00677607"/>
    <w:rsid w:val="006935AF"/>
    <w:rsid w:val="0069787F"/>
    <w:rsid w:val="006A0F79"/>
    <w:rsid w:val="006A3247"/>
    <w:rsid w:val="006A3E55"/>
    <w:rsid w:val="006A7C40"/>
    <w:rsid w:val="006B094A"/>
    <w:rsid w:val="006B0E9B"/>
    <w:rsid w:val="006B3D33"/>
    <w:rsid w:val="006B495A"/>
    <w:rsid w:val="006C6A45"/>
    <w:rsid w:val="006D014A"/>
    <w:rsid w:val="006D0CF6"/>
    <w:rsid w:val="006E13C0"/>
    <w:rsid w:val="006E5959"/>
    <w:rsid w:val="006E60CA"/>
    <w:rsid w:val="006F1B49"/>
    <w:rsid w:val="007033A9"/>
    <w:rsid w:val="00703CBC"/>
    <w:rsid w:val="007068E9"/>
    <w:rsid w:val="00706AB9"/>
    <w:rsid w:val="00706C5A"/>
    <w:rsid w:val="00712F5C"/>
    <w:rsid w:val="00715FCB"/>
    <w:rsid w:val="00717686"/>
    <w:rsid w:val="00723FE2"/>
    <w:rsid w:val="00732066"/>
    <w:rsid w:val="007322F7"/>
    <w:rsid w:val="00733482"/>
    <w:rsid w:val="0073717C"/>
    <w:rsid w:val="00737EFF"/>
    <w:rsid w:val="00743101"/>
    <w:rsid w:val="007449EA"/>
    <w:rsid w:val="00747A6F"/>
    <w:rsid w:val="00751CB2"/>
    <w:rsid w:val="00753C48"/>
    <w:rsid w:val="007568C4"/>
    <w:rsid w:val="00764E7A"/>
    <w:rsid w:val="007655EA"/>
    <w:rsid w:val="00766F2B"/>
    <w:rsid w:val="00767530"/>
    <w:rsid w:val="0077357C"/>
    <w:rsid w:val="0077758F"/>
    <w:rsid w:val="00777FDF"/>
    <w:rsid w:val="00780021"/>
    <w:rsid w:val="007832EA"/>
    <w:rsid w:val="007867A0"/>
    <w:rsid w:val="007917B7"/>
    <w:rsid w:val="007927F5"/>
    <w:rsid w:val="00797EB8"/>
    <w:rsid w:val="007A41B1"/>
    <w:rsid w:val="007B1F77"/>
    <w:rsid w:val="007B5F58"/>
    <w:rsid w:val="007C1F56"/>
    <w:rsid w:val="007C36FD"/>
    <w:rsid w:val="007C655F"/>
    <w:rsid w:val="007D1BA3"/>
    <w:rsid w:val="007D2B2D"/>
    <w:rsid w:val="007D3024"/>
    <w:rsid w:val="007D7C2E"/>
    <w:rsid w:val="007E2508"/>
    <w:rsid w:val="007F3DFB"/>
    <w:rsid w:val="008021D4"/>
    <w:rsid w:val="00802CA0"/>
    <w:rsid w:val="008049D9"/>
    <w:rsid w:val="00805847"/>
    <w:rsid w:val="00805AD4"/>
    <w:rsid w:val="00807260"/>
    <w:rsid w:val="0081672A"/>
    <w:rsid w:val="0082010C"/>
    <w:rsid w:val="008208BE"/>
    <w:rsid w:val="00825074"/>
    <w:rsid w:val="00826E0A"/>
    <w:rsid w:val="00827B4C"/>
    <w:rsid w:val="0083090A"/>
    <w:rsid w:val="0083131A"/>
    <w:rsid w:val="0083285E"/>
    <w:rsid w:val="008333B5"/>
    <w:rsid w:val="008337BE"/>
    <w:rsid w:val="00844219"/>
    <w:rsid w:val="008459E5"/>
    <w:rsid w:val="00846D4F"/>
    <w:rsid w:val="00850514"/>
    <w:rsid w:val="008507A5"/>
    <w:rsid w:val="008532CA"/>
    <w:rsid w:val="0085512F"/>
    <w:rsid w:val="00855334"/>
    <w:rsid w:val="00864D00"/>
    <w:rsid w:val="00870DDD"/>
    <w:rsid w:val="0087431C"/>
    <w:rsid w:val="00877064"/>
    <w:rsid w:val="00882752"/>
    <w:rsid w:val="00893E9B"/>
    <w:rsid w:val="008941B8"/>
    <w:rsid w:val="008A1B15"/>
    <w:rsid w:val="008A31FA"/>
    <w:rsid w:val="008A6325"/>
    <w:rsid w:val="008A6540"/>
    <w:rsid w:val="008A70D3"/>
    <w:rsid w:val="008A79A1"/>
    <w:rsid w:val="008B3A93"/>
    <w:rsid w:val="008B44CD"/>
    <w:rsid w:val="008B4BA3"/>
    <w:rsid w:val="008B6C8C"/>
    <w:rsid w:val="008C1736"/>
    <w:rsid w:val="008C23E5"/>
    <w:rsid w:val="008C6192"/>
    <w:rsid w:val="008D2E52"/>
    <w:rsid w:val="008D789E"/>
    <w:rsid w:val="008E2464"/>
    <w:rsid w:val="008E32DB"/>
    <w:rsid w:val="008E42C5"/>
    <w:rsid w:val="008F4772"/>
    <w:rsid w:val="009064AC"/>
    <w:rsid w:val="00906A67"/>
    <w:rsid w:val="00906ED1"/>
    <w:rsid w:val="00912061"/>
    <w:rsid w:val="00922D5C"/>
    <w:rsid w:val="009245E0"/>
    <w:rsid w:val="00927B8F"/>
    <w:rsid w:val="00931DE9"/>
    <w:rsid w:val="0093218D"/>
    <w:rsid w:val="0093740D"/>
    <w:rsid w:val="00942E9F"/>
    <w:rsid w:val="00946FC9"/>
    <w:rsid w:val="0094721C"/>
    <w:rsid w:val="00950AE5"/>
    <w:rsid w:val="009537B3"/>
    <w:rsid w:val="00960367"/>
    <w:rsid w:val="00961802"/>
    <w:rsid w:val="0096283D"/>
    <w:rsid w:val="00964FD6"/>
    <w:rsid w:val="009663FE"/>
    <w:rsid w:val="009718A2"/>
    <w:rsid w:val="00977BFA"/>
    <w:rsid w:val="009823C3"/>
    <w:rsid w:val="00982F4B"/>
    <w:rsid w:val="00982F8F"/>
    <w:rsid w:val="00983731"/>
    <w:rsid w:val="009839D3"/>
    <w:rsid w:val="00983A44"/>
    <w:rsid w:val="00994F0B"/>
    <w:rsid w:val="00997D05"/>
    <w:rsid w:val="009A0AD5"/>
    <w:rsid w:val="009A1DC9"/>
    <w:rsid w:val="009A6AC6"/>
    <w:rsid w:val="009A7943"/>
    <w:rsid w:val="009B05C5"/>
    <w:rsid w:val="009B1F7C"/>
    <w:rsid w:val="009B4935"/>
    <w:rsid w:val="009B5849"/>
    <w:rsid w:val="009D2769"/>
    <w:rsid w:val="009E268A"/>
    <w:rsid w:val="009E334A"/>
    <w:rsid w:val="009E3DCE"/>
    <w:rsid w:val="009E7C63"/>
    <w:rsid w:val="009F24F9"/>
    <w:rsid w:val="009F4EA5"/>
    <w:rsid w:val="009F73A6"/>
    <w:rsid w:val="00A0184B"/>
    <w:rsid w:val="00A02447"/>
    <w:rsid w:val="00A0272B"/>
    <w:rsid w:val="00A10A67"/>
    <w:rsid w:val="00A14810"/>
    <w:rsid w:val="00A16BF3"/>
    <w:rsid w:val="00A2118D"/>
    <w:rsid w:val="00A238DA"/>
    <w:rsid w:val="00A31CB2"/>
    <w:rsid w:val="00A32CD8"/>
    <w:rsid w:val="00A3601D"/>
    <w:rsid w:val="00A37520"/>
    <w:rsid w:val="00A3764B"/>
    <w:rsid w:val="00A46CA1"/>
    <w:rsid w:val="00A53048"/>
    <w:rsid w:val="00A56231"/>
    <w:rsid w:val="00A64BD9"/>
    <w:rsid w:val="00A65E9C"/>
    <w:rsid w:val="00A66B91"/>
    <w:rsid w:val="00A70ACF"/>
    <w:rsid w:val="00A717C8"/>
    <w:rsid w:val="00A76DA4"/>
    <w:rsid w:val="00A80A2D"/>
    <w:rsid w:val="00A91F95"/>
    <w:rsid w:val="00A970C4"/>
    <w:rsid w:val="00A971FF"/>
    <w:rsid w:val="00AA0B5F"/>
    <w:rsid w:val="00AA1284"/>
    <w:rsid w:val="00AA6084"/>
    <w:rsid w:val="00AB126F"/>
    <w:rsid w:val="00AB1BE9"/>
    <w:rsid w:val="00AB30D2"/>
    <w:rsid w:val="00AB46C4"/>
    <w:rsid w:val="00AB78F4"/>
    <w:rsid w:val="00AC105F"/>
    <w:rsid w:val="00AC4258"/>
    <w:rsid w:val="00AD04B8"/>
    <w:rsid w:val="00AD129F"/>
    <w:rsid w:val="00AD5F59"/>
    <w:rsid w:val="00AD76E2"/>
    <w:rsid w:val="00AD78B4"/>
    <w:rsid w:val="00AE145B"/>
    <w:rsid w:val="00AE4D11"/>
    <w:rsid w:val="00AE7544"/>
    <w:rsid w:val="00AE770B"/>
    <w:rsid w:val="00AF2985"/>
    <w:rsid w:val="00AF3125"/>
    <w:rsid w:val="00AF5575"/>
    <w:rsid w:val="00AF7A0E"/>
    <w:rsid w:val="00B02E56"/>
    <w:rsid w:val="00B05396"/>
    <w:rsid w:val="00B11D55"/>
    <w:rsid w:val="00B13339"/>
    <w:rsid w:val="00B177C3"/>
    <w:rsid w:val="00B20152"/>
    <w:rsid w:val="00B2776E"/>
    <w:rsid w:val="00B30427"/>
    <w:rsid w:val="00B30DC7"/>
    <w:rsid w:val="00B37CF2"/>
    <w:rsid w:val="00B4606D"/>
    <w:rsid w:val="00B46B6B"/>
    <w:rsid w:val="00B47B39"/>
    <w:rsid w:val="00B56F99"/>
    <w:rsid w:val="00B57A47"/>
    <w:rsid w:val="00B61A08"/>
    <w:rsid w:val="00B6292E"/>
    <w:rsid w:val="00B65589"/>
    <w:rsid w:val="00B65696"/>
    <w:rsid w:val="00B70850"/>
    <w:rsid w:val="00B72A4B"/>
    <w:rsid w:val="00B823CE"/>
    <w:rsid w:val="00B83C78"/>
    <w:rsid w:val="00B86780"/>
    <w:rsid w:val="00B86CAD"/>
    <w:rsid w:val="00BA4D83"/>
    <w:rsid w:val="00BB0415"/>
    <w:rsid w:val="00BB3290"/>
    <w:rsid w:val="00BB32D8"/>
    <w:rsid w:val="00BB4959"/>
    <w:rsid w:val="00BB67C4"/>
    <w:rsid w:val="00BC5903"/>
    <w:rsid w:val="00BD1A0B"/>
    <w:rsid w:val="00BD380F"/>
    <w:rsid w:val="00BD6CBB"/>
    <w:rsid w:val="00BD705E"/>
    <w:rsid w:val="00BD7787"/>
    <w:rsid w:val="00BE7780"/>
    <w:rsid w:val="00BE788B"/>
    <w:rsid w:val="00BF4E19"/>
    <w:rsid w:val="00BF4F76"/>
    <w:rsid w:val="00BF4FDE"/>
    <w:rsid w:val="00BF7A1B"/>
    <w:rsid w:val="00BF7B7B"/>
    <w:rsid w:val="00C007EE"/>
    <w:rsid w:val="00C0540B"/>
    <w:rsid w:val="00C066B6"/>
    <w:rsid w:val="00C12B8B"/>
    <w:rsid w:val="00C176AB"/>
    <w:rsid w:val="00C2197E"/>
    <w:rsid w:val="00C27947"/>
    <w:rsid w:val="00C27A24"/>
    <w:rsid w:val="00C27C1E"/>
    <w:rsid w:val="00C326DB"/>
    <w:rsid w:val="00C37BA1"/>
    <w:rsid w:val="00C37C60"/>
    <w:rsid w:val="00C42FDE"/>
    <w:rsid w:val="00C4674C"/>
    <w:rsid w:val="00C506CF"/>
    <w:rsid w:val="00C72BED"/>
    <w:rsid w:val="00C74A7A"/>
    <w:rsid w:val="00C75B26"/>
    <w:rsid w:val="00C83E35"/>
    <w:rsid w:val="00C85E52"/>
    <w:rsid w:val="00C87B6E"/>
    <w:rsid w:val="00C90983"/>
    <w:rsid w:val="00C9578B"/>
    <w:rsid w:val="00CA3AB0"/>
    <w:rsid w:val="00CA3E40"/>
    <w:rsid w:val="00CA3FAB"/>
    <w:rsid w:val="00CA4545"/>
    <w:rsid w:val="00CA562E"/>
    <w:rsid w:val="00CA5637"/>
    <w:rsid w:val="00CB2D30"/>
    <w:rsid w:val="00CC56BD"/>
    <w:rsid w:val="00CC63FB"/>
    <w:rsid w:val="00CD098A"/>
    <w:rsid w:val="00CD3E2F"/>
    <w:rsid w:val="00CE5A06"/>
    <w:rsid w:val="00CF7045"/>
    <w:rsid w:val="00D02958"/>
    <w:rsid w:val="00D034A8"/>
    <w:rsid w:val="00D050DE"/>
    <w:rsid w:val="00D10211"/>
    <w:rsid w:val="00D13755"/>
    <w:rsid w:val="00D2522B"/>
    <w:rsid w:val="00D27742"/>
    <w:rsid w:val="00D3060F"/>
    <w:rsid w:val="00D32AA3"/>
    <w:rsid w:val="00D33D20"/>
    <w:rsid w:val="00D33F50"/>
    <w:rsid w:val="00D36C13"/>
    <w:rsid w:val="00D404DF"/>
    <w:rsid w:val="00D422C9"/>
    <w:rsid w:val="00D4652C"/>
    <w:rsid w:val="00D50AF7"/>
    <w:rsid w:val="00D572AE"/>
    <w:rsid w:val="00D626E0"/>
    <w:rsid w:val="00D7004E"/>
    <w:rsid w:val="00D7110D"/>
    <w:rsid w:val="00D71C4C"/>
    <w:rsid w:val="00D74623"/>
    <w:rsid w:val="00D75D55"/>
    <w:rsid w:val="00D77883"/>
    <w:rsid w:val="00D82F2F"/>
    <w:rsid w:val="00D8454E"/>
    <w:rsid w:val="00D84B72"/>
    <w:rsid w:val="00D90468"/>
    <w:rsid w:val="00D9249D"/>
    <w:rsid w:val="00D94CBE"/>
    <w:rsid w:val="00DA0E46"/>
    <w:rsid w:val="00DA2A4C"/>
    <w:rsid w:val="00DA694B"/>
    <w:rsid w:val="00DB20AE"/>
    <w:rsid w:val="00DB47E4"/>
    <w:rsid w:val="00DC6E44"/>
    <w:rsid w:val="00DD0B64"/>
    <w:rsid w:val="00DD172A"/>
    <w:rsid w:val="00DD4C76"/>
    <w:rsid w:val="00DE52F2"/>
    <w:rsid w:val="00DE70A6"/>
    <w:rsid w:val="00DE7CE7"/>
    <w:rsid w:val="00DF70BA"/>
    <w:rsid w:val="00DF7CC5"/>
    <w:rsid w:val="00E02664"/>
    <w:rsid w:val="00E10D56"/>
    <w:rsid w:val="00E11CCD"/>
    <w:rsid w:val="00E12361"/>
    <w:rsid w:val="00E1585D"/>
    <w:rsid w:val="00E15A15"/>
    <w:rsid w:val="00E16598"/>
    <w:rsid w:val="00E22D8E"/>
    <w:rsid w:val="00E25A26"/>
    <w:rsid w:val="00E26F26"/>
    <w:rsid w:val="00E27035"/>
    <w:rsid w:val="00E33261"/>
    <w:rsid w:val="00E40172"/>
    <w:rsid w:val="00E440C9"/>
    <w:rsid w:val="00E46DF4"/>
    <w:rsid w:val="00E50DFE"/>
    <w:rsid w:val="00E522C1"/>
    <w:rsid w:val="00E555E0"/>
    <w:rsid w:val="00E55D74"/>
    <w:rsid w:val="00E62937"/>
    <w:rsid w:val="00E64C3C"/>
    <w:rsid w:val="00E676BA"/>
    <w:rsid w:val="00E71515"/>
    <w:rsid w:val="00E75420"/>
    <w:rsid w:val="00E76963"/>
    <w:rsid w:val="00E81C48"/>
    <w:rsid w:val="00E83EFC"/>
    <w:rsid w:val="00E8410E"/>
    <w:rsid w:val="00E866EC"/>
    <w:rsid w:val="00E871C4"/>
    <w:rsid w:val="00E93B74"/>
    <w:rsid w:val="00EA179F"/>
    <w:rsid w:val="00EA2FBA"/>
    <w:rsid w:val="00EA3FE1"/>
    <w:rsid w:val="00EA7A2B"/>
    <w:rsid w:val="00EB0349"/>
    <w:rsid w:val="00EB3A62"/>
    <w:rsid w:val="00EB7825"/>
    <w:rsid w:val="00ED1266"/>
    <w:rsid w:val="00ED1434"/>
    <w:rsid w:val="00ED2C59"/>
    <w:rsid w:val="00ED57B1"/>
    <w:rsid w:val="00EE0AD8"/>
    <w:rsid w:val="00EE27DC"/>
    <w:rsid w:val="00EE6574"/>
    <w:rsid w:val="00EF0C3E"/>
    <w:rsid w:val="00EF4784"/>
    <w:rsid w:val="00EF6921"/>
    <w:rsid w:val="00F010A9"/>
    <w:rsid w:val="00F11DFB"/>
    <w:rsid w:val="00F129CF"/>
    <w:rsid w:val="00F15663"/>
    <w:rsid w:val="00F16B66"/>
    <w:rsid w:val="00F21341"/>
    <w:rsid w:val="00F22131"/>
    <w:rsid w:val="00F31F1C"/>
    <w:rsid w:val="00F407C1"/>
    <w:rsid w:val="00F4135A"/>
    <w:rsid w:val="00F41E1E"/>
    <w:rsid w:val="00F51859"/>
    <w:rsid w:val="00F532F1"/>
    <w:rsid w:val="00F60274"/>
    <w:rsid w:val="00F625AF"/>
    <w:rsid w:val="00F67449"/>
    <w:rsid w:val="00F70B68"/>
    <w:rsid w:val="00F765FC"/>
    <w:rsid w:val="00F766AA"/>
    <w:rsid w:val="00F77FB9"/>
    <w:rsid w:val="00F80093"/>
    <w:rsid w:val="00F81048"/>
    <w:rsid w:val="00F815FA"/>
    <w:rsid w:val="00F85187"/>
    <w:rsid w:val="00F85288"/>
    <w:rsid w:val="00F87146"/>
    <w:rsid w:val="00F8733E"/>
    <w:rsid w:val="00F91299"/>
    <w:rsid w:val="00F938CD"/>
    <w:rsid w:val="00F9443F"/>
    <w:rsid w:val="00F947FC"/>
    <w:rsid w:val="00FA0480"/>
    <w:rsid w:val="00FA1259"/>
    <w:rsid w:val="00FA3733"/>
    <w:rsid w:val="00FA429B"/>
    <w:rsid w:val="00FB068F"/>
    <w:rsid w:val="00FB1896"/>
    <w:rsid w:val="00FB4217"/>
    <w:rsid w:val="00FC7F90"/>
    <w:rsid w:val="00FD1D37"/>
    <w:rsid w:val="00FD4BF2"/>
    <w:rsid w:val="00FD54B2"/>
    <w:rsid w:val="00FD67FF"/>
    <w:rsid w:val="00FD709E"/>
    <w:rsid w:val="00FE1C3A"/>
    <w:rsid w:val="00FE4092"/>
    <w:rsid w:val="00FE78CB"/>
    <w:rsid w:val="575DBE00"/>
    <w:rsid w:val="62555395"/>
    <w:rsid w:val="693D7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43CE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2172D0"/>
    <w:pPr>
      <w:spacing w:after="200"/>
    </w:pPr>
    <w:rPr>
      <w:sz w:val="22"/>
      <w:szCs w:val="22"/>
      <w:lang w:val="en-GB"/>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link w:val="NoSpacingChar"/>
    <w:uiPriority w:val="1"/>
    <w:qFormat/>
    <w:rsid w:val="000629D5"/>
    <w:rPr>
      <w:sz w:val="22"/>
      <w:szCs w:val="22"/>
    </w:rPr>
  </w:style>
  <w:style w:type="paragraph" w:styleId="ListParagraph">
    <w:name w:val="List Paragraph"/>
    <w:basedOn w:val="Normal"/>
    <w:uiPriority w:val="34"/>
    <w:qFormat/>
    <w:rsid w:val="005F34ED"/>
    <w:pPr>
      <w:ind w:left="720"/>
      <w:contextualSpacing/>
    </w:pPr>
  </w:style>
  <w:style w:type="character" w:customStyle="1" w:styleId="NoSpacingChar">
    <w:name w:val="No Spacing Char"/>
    <w:basedOn w:val="DefaultParagraphFont"/>
    <w:link w:val="NoSpacing"/>
    <w:uiPriority w:val="1"/>
    <w:rsid w:val="00E871C4"/>
    <w:rPr>
      <w:sz w:val="22"/>
      <w:szCs w:val="22"/>
    </w:rPr>
  </w:style>
  <w:style w:type="table" w:styleId="GridTable1Light-Accent1">
    <w:name w:val="Grid Table 1 Light Accent 1"/>
    <w:basedOn w:val="TableNormal"/>
    <w:uiPriority w:val="46"/>
    <w:rsid w:val="00174484"/>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7804598e51ab4c2f"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Blue%20grey%20cover%20letter.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2297B4-A8E9-4C5F-92A0-CC78452A8F46}">
  <ds:schemaRefs>
    <ds:schemaRef ds:uri="http://schemas.openxmlformats.org/officeDocument/2006/bibliography"/>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4.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5</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2021-10-06T21:46:00Z</dcterms:created>
  <dcterms:modified xsi:type="dcterms:W3CDTF">2022-09-09T19:09:00Z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